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CFFFC"/>
  <w:body>
    <w:p w14:paraId="722E04A2" w14:textId="2A3A4D20" w:rsidR="00B031DE" w:rsidRPr="00B031DE" w:rsidRDefault="00D50DFA" w:rsidP="00B03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A828D5" wp14:editId="32C99EC1">
                <wp:simplePos x="0" y="0"/>
                <wp:positionH relativeFrom="margin">
                  <wp:posOffset>238125</wp:posOffset>
                </wp:positionH>
                <wp:positionV relativeFrom="page">
                  <wp:posOffset>180975</wp:posOffset>
                </wp:positionV>
                <wp:extent cx="2251075" cy="1638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16383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ECB89" w14:textId="513B26B6" w:rsidR="007B0E0D" w:rsidRPr="007207ED" w:rsidRDefault="007B0E0D" w:rsidP="00937F73">
                            <w:pPr>
                              <w:spacing w:line="240" w:lineRule="auto"/>
                              <w:rPr>
                                <w:rFonts w:ascii="Gill Sans Nova" w:hAnsi="Gill Sans Nova"/>
                                <w:color w:val="FCFFFC"/>
                                <w:sz w:val="90"/>
                                <w:szCs w:val="90"/>
                              </w:rPr>
                            </w:pPr>
                            <w:r w:rsidRPr="007207ED">
                              <w:rPr>
                                <w:rFonts w:ascii="Gill Sans Nova" w:hAnsi="Gill Sans Nova"/>
                                <w:color w:val="FCFFFC"/>
                                <w:sz w:val="90"/>
                                <w:szCs w:val="90"/>
                              </w:rPr>
                              <w:t>Hans Wan</w:t>
                            </w:r>
                            <w:r w:rsidR="007250FA">
                              <w:rPr>
                                <w:rFonts w:ascii="Gill Sans Nova" w:hAnsi="Gill Sans Nova"/>
                                <w:color w:val="FCFFFC"/>
                                <w:sz w:val="90"/>
                                <w:szCs w:val="9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828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75pt;margin-top:14.25pt;width:177.25pt;height:12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" fillcolor="#2c2d2a" stroked="f">
                <v:textbox>
                  <w:txbxContent>
                    <w:p w14:paraId="3CFECB89" w14:textId="513B26B6" w:rsidR="007B0E0D" w:rsidRPr="007207ED" w:rsidRDefault="007B0E0D" w:rsidP="00937F73">
                      <w:pPr>
                        <w:spacing w:line="240" w:lineRule="auto"/>
                        <w:rPr>
                          <w:rFonts w:ascii="Gill Sans Nova" w:hAnsi="Gill Sans Nova"/>
                          <w:color w:val="FCFFFC"/>
                          <w:sz w:val="90"/>
                          <w:szCs w:val="90"/>
                        </w:rPr>
                      </w:pPr>
                      <w:r w:rsidRPr="007207ED">
                        <w:rPr>
                          <w:rFonts w:ascii="Gill Sans Nova" w:hAnsi="Gill Sans Nova"/>
                          <w:color w:val="FCFFFC"/>
                          <w:sz w:val="90"/>
                          <w:szCs w:val="90"/>
                        </w:rPr>
                        <w:t>Hans Wan</w:t>
                      </w:r>
                      <w:r w:rsidR="007250FA">
                        <w:rPr>
                          <w:rFonts w:ascii="Gill Sans Nova" w:hAnsi="Gill Sans Nova"/>
                          <w:color w:val="FCFFFC"/>
                          <w:sz w:val="90"/>
                          <w:szCs w:val="90"/>
                        </w:rPr>
                        <w:t>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C5209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D009E2" wp14:editId="4CC3FDC4">
                <wp:simplePos x="0" y="0"/>
                <wp:positionH relativeFrom="margin">
                  <wp:posOffset>2715260</wp:posOffset>
                </wp:positionH>
                <wp:positionV relativeFrom="page">
                  <wp:posOffset>711200</wp:posOffset>
                </wp:positionV>
                <wp:extent cx="4711700" cy="12446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C8E67" w14:textId="54BB5F98" w:rsidR="007B0E0D" w:rsidRPr="002620E5" w:rsidRDefault="007B0E0D" w:rsidP="001D6AEA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</w:rPr>
                            </w:pP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1 year of in-depth Java experience</w:t>
                            </w:r>
                          </w:p>
                          <w:p w14:paraId="023FE149" w14:textId="540E7700" w:rsidR="007B0E0D" w:rsidRPr="002620E5" w:rsidRDefault="007B0E0D" w:rsidP="001D6AEA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</w:rPr>
                            </w:pP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</w:rPr>
                              <w:t>Self-taught Python</w:t>
                            </w:r>
                          </w:p>
                          <w:p w14:paraId="3F79BCBF" w14:textId="13BEEBFE" w:rsidR="007B0E0D" w:rsidRPr="00537641" w:rsidRDefault="007B0E0D" w:rsidP="00537641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</w:rPr>
                              <w:t>K</w:t>
                            </w: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</w:rPr>
                              <w:t>nowledge of C, C++, C#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537641">
                              <w:rPr>
                                <w:color w:val="2C2D2A"/>
                                <w:sz w:val="24"/>
                                <w:szCs w:val="24"/>
                              </w:rPr>
                              <w:t>Assembly</w:t>
                            </w:r>
                          </w:p>
                          <w:p w14:paraId="3C4AB45E" w14:textId="10139D9C" w:rsidR="007B0E0D" w:rsidRPr="002620E5" w:rsidRDefault="007B0E0D" w:rsidP="001D6AEA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</w:rPr>
                            </w:pP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</w:rPr>
                              <w:t>Experience with M</w:t>
                            </w:r>
                            <w:r w:rsidR="00D50DFA">
                              <w:rPr>
                                <w:color w:val="2C2D2A"/>
                                <w:sz w:val="24"/>
                                <w:szCs w:val="24"/>
                              </w:rPr>
                              <w:t>icrosoft and Google Suite</w:t>
                            </w:r>
                          </w:p>
                          <w:p w14:paraId="2C3C7A1B" w14:textId="1E08220A" w:rsidR="007B0E0D" w:rsidRPr="002620E5" w:rsidRDefault="007B0E0D" w:rsidP="001D6AEA">
                            <w:pPr>
                              <w:pStyle w:val="Footer"/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09E2" id="_x0000_s1027" type="#_x0000_t202" style="position:absolute;margin-left:213.8pt;margin-top:56pt;width:371pt;height:9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" filled="f" stroked="f">
                <v:textbox>
                  <w:txbxContent>
                    <w:p w14:paraId="438C8E67" w14:textId="54BB5F98" w:rsidR="007B0E0D" w:rsidRPr="002620E5" w:rsidRDefault="007B0E0D" w:rsidP="001D6AEA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</w:rPr>
                      </w:pP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1 year of in-depth Java experience</w:t>
                      </w:r>
                    </w:p>
                    <w:p w14:paraId="023FE149" w14:textId="540E7700" w:rsidR="007B0E0D" w:rsidRPr="002620E5" w:rsidRDefault="007B0E0D" w:rsidP="001D6AEA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</w:rPr>
                      </w:pPr>
                      <w:r w:rsidRPr="002620E5">
                        <w:rPr>
                          <w:color w:val="2C2D2A"/>
                          <w:sz w:val="24"/>
                          <w:szCs w:val="24"/>
                        </w:rPr>
                        <w:t>Self-taught Python</w:t>
                      </w:r>
                    </w:p>
                    <w:p w14:paraId="3F79BCBF" w14:textId="13BEEBFE" w:rsidR="007B0E0D" w:rsidRPr="00537641" w:rsidRDefault="007B0E0D" w:rsidP="00537641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</w:rPr>
                        <w:t>K</w:t>
                      </w:r>
                      <w:r w:rsidRPr="002620E5">
                        <w:rPr>
                          <w:color w:val="2C2D2A"/>
                          <w:sz w:val="24"/>
                          <w:szCs w:val="24"/>
                        </w:rPr>
                        <w:t>nowledge of C, C++, C#</w:t>
                      </w:r>
                      <w:r>
                        <w:rPr>
                          <w:color w:val="2C2D2A"/>
                          <w:sz w:val="24"/>
                          <w:szCs w:val="24"/>
                        </w:rPr>
                        <w:t xml:space="preserve"> and </w:t>
                      </w:r>
                      <w:r w:rsidRPr="00537641">
                        <w:rPr>
                          <w:color w:val="2C2D2A"/>
                          <w:sz w:val="24"/>
                          <w:szCs w:val="24"/>
                        </w:rPr>
                        <w:t>Assembly</w:t>
                      </w:r>
                    </w:p>
                    <w:p w14:paraId="3C4AB45E" w14:textId="10139D9C" w:rsidR="007B0E0D" w:rsidRPr="002620E5" w:rsidRDefault="007B0E0D" w:rsidP="001D6AEA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</w:rPr>
                      </w:pPr>
                      <w:r w:rsidRPr="002620E5">
                        <w:rPr>
                          <w:color w:val="2C2D2A"/>
                          <w:sz w:val="24"/>
                          <w:szCs w:val="24"/>
                        </w:rPr>
                        <w:t>Experience with M</w:t>
                      </w:r>
                      <w:r w:rsidR="00D50DFA">
                        <w:rPr>
                          <w:color w:val="2C2D2A"/>
                          <w:sz w:val="24"/>
                          <w:szCs w:val="24"/>
                        </w:rPr>
                        <w:t>icrosoft and Google Suite</w:t>
                      </w:r>
                    </w:p>
                    <w:p w14:paraId="2C3C7A1B" w14:textId="1E08220A" w:rsidR="007B0E0D" w:rsidRPr="002620E5" w:rsidRDefault="007B0E0D" w:rsidP="001D6AEA">
                      <w:pPr>
                        <w:pStyle w:val="Footer"/>
                        <w:spacing w:before="0" w:after="0"/>
                        <w:rPr>
                          <w:color w:val="2C2D2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620E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47B4447" wp14:editId="1082985F">
                <wp:simplePos x="0" y="0"/>
                <wp:positionH relativeFrom="column">
                  <wp:posOffset>2806700</wp:posOffset>
                </wp:positionH>
                <wp:positionV relativeFrom="page">
                  <wp:posOffset>167640</wp:posOffset>
                </wp:positionV>
                <wp:extent cx="4038600" cy="4953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95300"/>
                        </a:xfrm>
                        <a:prstGeom prst="rect">
                          <a:avLst/>
                        </a:prstGeom>
                        <a:solidFill>
                          <a:srgbClr val="99E2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DE4F" id="Rectangle 20" o:spid="_x0000_s1026" style="position:absolute;margin-left:221pt;margin-top:13.2pt;width:318pt;height:3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" fillcolor="#99e265" stroked="f" strokeweight="1pt">
                <w10:wrap anchory="page"/>
              </v:rect>
            </w:pict>
          </mc:Fallback>
        </mc:AlternateContent>
      </w:r>
      <w:r w:rsidR="00F76F3A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E88C4B" wp14:editId="73190DEA">
                <wp:simplePos x="0" y="0"/>
                <wp:positionH relativeFrom="page">
                  <wp:posOffset>3048000</wp:posOffset>
                </wp:positionH>
                <wp:positionV relativeFrom="page">
                  <wp:posOffset>182880</wp:posOffset>
                </wp:positionV>
                <wp:extent cx="3835400" cy="4191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47F69" w14:textId="4B02B0C4" w:rsidR="007B0E0D" w:rsidRPr="002620E5" w:rsidRDefault="007B0E0D" w:rsidP="008129B4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2620E5">
                              <w:rPr>
                                <w:rFonts w:cstheme="min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8C4B" id="_x0000_s1028" type="#_x0000_t202" style="position:absolute;margin-left:240pt;margin-top:14.4pt;width:302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" filled="f" stroked="f">
                <v:textbox>
                  <w:txbxContent>
                    <w:p w14:paraId="47F47F69" w14:textId="4B02B0C4" w:rsidR="007B0E0D" w:rsidRPr="002620E5" w:rsidRDefault="007B0E0D" w:rsidP="008129B4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</w:pPr>
                      <w:r w:rsidRPr="002620E5">
                        <w:rPr>
                          <w:rFonts w:cstheme="min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  <w:t>QUALIFICATIONS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64F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1841D" wp14:editId="5603D18A">
                <wp:simplePos x="0" y="0"/>
                <wp:positionH relativeFrom="page">
                  <wp:align>left</wp:align>
                </wp:positionH>
                <wp:positionV relativeFrom="paragraph">
                  <wp:posOffset>-330835</wp:posOffset>
                </wp:positionV>
                <wp:extent cx="2686050" cy="10198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1981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44B06" w14:textId="63AF8CA7" w:rsidR="007B0E0D" w:rsidRPr="008129B4" w:rsidRDefault="007B0E0D" w:rsidP="008129B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1841D" id="Rectangle 2" o:spid="_x0000_s1029" style="position:absolute;margin-left:0;margin-top:-26.05pt;width:211.5pt;height:80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" fillcolor="#2c2d2a" stroked="f" strokeweight="1pt">
                <v:textbox>
                  <w:txbxContent>
                    <w:p w14:paraId="63744B06" w14:textId="63AF8CA7" w:rsidR="007B0E0D" w:rsidRPr="008129B4" w:rsidRDefault="007B0E0D" w:rsidP="008129B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©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4F92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4C4870" wp14:editId="41D9BB02">
                <wp:simplePos x="0" y="0"/>
                <wp:positionH relativeFrom="page">
                  <wp:align>left</wp:align>
                </wp:positionH>
                <wp:positionV relativeFrom="paragraph">
                  <wp:posOffset>7426960</wp:posOffset>
                </wp:positionV>
                <wp:extent cx="2686050" cy="66040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6604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3FB41" w14:textId="25A880A0" w:rsidR="007B0E0D" w:rsidRPr="007207ED" w:rsidRDefault="007B0E0D" w:rsidP="00937F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CFFFC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4870" id="_x0000_s1030" type="#_x0000_t202" style="position:absolute;margin-left:0;margin-top:584.8pt;width:211.5pt;height:5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" fillcolor="#2c2d2a" stroked="f">
                <v:textbox>
                  <w:txbxContent>
                    <w:p w14:paraId="5963FB41" w14:textId="25A880A0" w:rsidR="007B0E0D" w:rsidRPr="007207ED" w:rsidRDefault="007B0E0D" w:rsidP="00937F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CFFFC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10F2AA" w14:textId="2D2D8543" w:rsidR="00B031DE" w:rsidRPr="00B031DE" w:rsidRDefault="007250FA" w:rsidP="00B03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612FFF32" wp14:editId="3DE3B3CB">
                <wp:simplePos x="0" y="0"/>
                <wp:positionH relativeFrom="margin">
                  <wp:posOffset>0</wp:posOffset>
                </wp:positionH>
                <wp:positionV relativeFrom="page">
                  <wp:posOffset>1793240</wp:posOffset>
                </wp:positionV>
                <wp:extent cx="2508250" cy="419100"/>
                <wp:effectExtent l="0" t="0" r="635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4191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9B85D" w14:textId="42F0C99D" w:rsidR="007B0E0D" w:rsidRPr="00E25677" w:rsidRDefault="00760E45" w:rsidP="00937F73">
                            <w:pPr>
                              <w:spacing w:line="240" w:lineRule="auto"/>
                              <w:rPr>
                                <w:color w:val="D9D9D9" w:themeColor="background1" w:themeShade="D9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  <w:lang w:val="en-CA"/>
                              </w:rPr>
                              <w:t>Computer Engineering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FF32" id="_x0000_s1031" type="#_x0000_t202" style="position:absolute;margin-left:0;margin-top:141.2pt;width:197.5pt;height:33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" fillcolor="#2c2d2a" stroked="f">
                <v:textbox>
                  <w:txbxContent>
                    <w:p w14:paraId="5C49B85D" w14:textId="42F0C99D" w:rsidR="007B0E0D" w:rsidRPr="00E25677" w:rsidRDefault="00760E45" w:rsidP="00937F73">
                      <w:pPr>
                        <w:spacing w:line="240" w:lineRule="auto"/>
                        <w:rPr>
                          <w:color w:val="D9D9D9" w:themeColor="background1" w:themeShade="D9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  <w:lang w:val="en-CA"/>
                        </w:rPr>
                        <w:t>Computer Engineering Student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60E45" w:rsidRPr="00B031D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FBF601" wp14:editId="7982B417">
                <wp:simplePos x="0" y="0"/>
                <wp:positionH relativeFrom="column">
                  <wp:posOffset>2814320</wp:posOffset>
                </wp:positionH>
                <wp:positionV relativeFrom="page">
                  <wp:posOffset>1757680</wp:posOffset>
                </wp:positionV>
                <wp:extent cx="4038600" cy="4953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95300"/>
                        </a:xfrm>
                        <a:prstGeom prst="rect">
                          <a:avLst/>
                        </a:prstGeom>
                        <a:solidFill>
                          <a:srgbClr val="99E2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C983" id="Rectangle 200" o:spid="_x0000_s1026" style="position:absolute;margin-left:221.6pt;margin-top:138.4pt;width:318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" fillcolor="#99e265" stroked="f" strokeweight="1pt">
                <w10:wrap anchory="page"/>
              </v:rect>
            </w:pict>
          </mc:Fallback>
        </mc:AlternateContent>
      </w:r>
      <w:r w:rsidR="00760E45" w:rsidRPr="00B031D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4FE7F17" wp14:editId="465E304F">
                <wp:simplePos x="0" y="0"/>
                <wp:positionH relativeFrom="page">
                  <wp:posOffset>3093720</wp:posOffset>
                </wp:positionH>
                <wp:positionV relativeFrom="page">
                  <wp:posOffset>1734820</wp:posOffset>
                </wp:positionV>
                <wp:extent cx="3835400" cy="48260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EF09" w14:textId="77777777" w:rsidR="007B0E0D" w:rsidRPr="002620E5" w:rsidRDefault="007B0E0D" w:rsidP="0018212D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7F17" id="_x0000_s1032" type="#_x0000_t202" style="position:absolute;margin-left:243.6pt;margin-top:136.6pt;width:302pt;height:3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" filled="f" stroked="f">
                <v:textbox>
                  <w:txbxContent>
                    <w:p w14:paraId="11F2EF09" w14:textId="77777777" w:rsidR="007B0E0D" w:rsidRPr="002620E5" w:rsidRDefault="007B0E0D" w:rsidP="0018212D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  <w:t>PROJECTS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62C15D5" w14:textId="54D1C811" w:rsidR="00B031DE" w:rsidRPr="00B031DE" w:rsidRDefault="00760E45" w:rsidP="00B031DE"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79E13B8" wp14:editId="52AE4079">
                <wp:simplePos x="0" y="0"/>
                <wp:positionH relativeFrom="page">
                  <wp:posOffset>2895600</wp:posOffset>
                </wp:positionH>
                <wp:positionV relativeFrom="page">
                  <wp:posOffset>2273300</wp:posOffset>
                </wp:positionV>
                <wp:extent cx="4737100" cy="91440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E990" w14:textId="77777777" w:rsidR="007B0E0D" w:rsidRDefault="007B0E0D" w:rsidP="0018212D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25677"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Java Game</w:t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Nov 2018 – Jan 2019</w:t>
                            </w:r>
                          </w:p>
                          <w:p w14:paraId="49B5031E" w14:textId="730A7002" w:rsidR="007B0E0D" w:rsidRPr="008520D0" w:rsidRDefault="007B0E0D" w:rsidP="0018212D">
                            <w:pPr>
                              <w:pStyle w:val="Footer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Applied concepts of object-oriented programming, array lists, and game design to create a</w:t>
                            </w:r>
                            <w:r w:rsidR="00D50DFA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n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obstacle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13B8" id="_x0000_s1033" type="#_x0000_t202" style="position:absolute;margin-left:228pt;margin-top:179pt;width:373pt;height:1in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" filled="f" stroked="f">
                <v:textbox>
                  <w:txbxContent>
                    <w:p w14:paraId="2FC8E990" w14:textId="77777777" w:rsidR="007B0E0D" w:rsidRDefault="007B0E0D" w:rsidP="0018212D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 w:rsidRPr="00E25677"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Java Game</w:t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  <w:t xml:space="preserve"> </w:t>
                      </w:r>
                      <w:r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Nov 2018 – Jan 2019</w:t>
                      </w:r>
                    </w:p>
                    <w:p w14:paraId="49B5031E" w14:textId="730A7002" w:rsidR="007B0E0D" w:rsidRPr="008520D0" w:rsidRDefault="007B0E0D" w:rsidP="0018212D">
                      <w:pPr>
                        <w:pStyle w:val="Footer"/>
                        <w:numPr>
                          <w:ilvl w:val="0"/>
                          <w:numId w:val="14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Applied concepts of object-oriented programming, array lists, and game design to create a</w:t>
                      </w:r>
                      <w:r w:rsidR="00D50DFA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n</w:t>
                      </w: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obstacle game.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03E124D" w14:textId="731285E6" w:rsidR="00B031DE" w:rsidRPr="00B031DE" w:rsidRDefault="00B4554F" w:rsidP="00B031DE">
      <w:r>
        <w:rPr>
          <w:noProof/>
          <w:color w:val="F7F7F7"/>
          <w:sz w:val="20"/>
          <w:szCs w:val="20"/>
          <w:lang w:val="en-CA"/>
        </w:rPr>
        <w:drawing>
          <wp:anchor distT="0" distB="0" distL="114300" distR="114300" simplePos="0" relativeHeight="251723776" behindDoc="0" locked="0" layoutInCell="1" allowOverlap="1" wp14:anchorId="7DADCD24" wp14:editId="1754C5F0">
            <wp:simplePos x="0" y="0"/>
            <wp:positionH relativeFrom="column">
              <wp:posOffset>-27940</wp:posOffset>
            </wp:positionH>
            <wp:positionV relativeFrom="page">
              <wp:posOffset>2636520</wp:posOffset>
            </wp:positionV>
            <wp:extent cx="213360" cy="213360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768px-Green_Phone_Font-Awesome.svg.png"/>
                    <pic:cNvPicPr/>
                  </pic:nvPicPr>
                  <pic:blipFill>
                    <a:blip r:embed="rId11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588894EC" wp14:editId="7BC16CE8">
            <wp:simplePos x="0" y="0"/>
            <wp:positionH relativeFrom="column">
              <wp:posOffset>-33655</wp:posOffset>
            </wp:positionH>
            <wp:positionV relativeFrom="page">
              <wp:posOffset>2899410</wp:posOffset>
            </wp:positionV>
            <wp:extent cx="211455" cy="151130"/>
            <wp:effectExtent l="0" t="0" r="0" b="1270"/>
            <wp:wrapNone/>
            <wp:docPr id="25" name="Picture 2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0639D6" wp14:editId="28A7C16A">
                <wp:simplePos x="0" y="0"/>
                <wp:positionH relativeFrom="page">
                  <wp:posOffset>335280</wp:posOffset>
                </wp:positionH>
                <wp:positionV relativeFrom="page">
                  <wp:posOffset>2575560</wp:posOffset>
                </wp:positionV>
                <wp:extent cx="2346960" cy="944880"/>
                <wp:effectExtent l="0" t="0" r="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94488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B309B" w14:textId="0CCF2499" w:rsidR="007B0E0D" w:rsidRPr="00FC392E" w:rsidRDefault="007B0E0D" w:rsidP="00B4554F">
                            <w:pPr>
                              <w:pStyle w:val="Footer"/>
                              <w:spacing w:before="0" w:after="0" w:line="360" w:lineRule="exact"/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Pr="00FC392E"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  <w:t>647</w:t>
                            </w:r>
                            <w:r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  <w:r w:rsidRPr="00FC392E"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  <w:t>-447-8128</w:t>
                            </w:r>
                          </w:p>
                          <w:p w14:paraId="4B7CA6E8" w14:textId="2BF274CD" w:rsidR="007B0E0D" w:rsidRDefault="007B0E0D" w:rsidP="00B4554F">
                            <w:pPr>
                              <w:pStyle w:val="Footer"/>
                              <w:spacing w:before="0" w:after="0" w:line="360" w:lineRule="exact"/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  <w:t>s873wang@edu.uwaterloo.ca</w:t>
                            </w:r>
                          </w:p>
                          <w:p w14:paraId="0F77B8A3" w14:textId="0532F100" w:rsidR="00B4554F" w:rsidRPr="00B4554F" w:rsidRDefault="00B4554F" w:rsidP="00B4554F">
                            <w:pPr>
                              <w:pStyle w:val="Footer"/>
                              <w:spacing w:before="0" w:after="0" w:line="360" w:lineRule="exact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B4554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hanswang0608.github.io/hanswang0608/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39D6" id="_x0000_s1034" type="#_x0000_t202" style="position:absolute;margin-left:26.4pt;margin-top:202.8pt;width:184.8pt;height:7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" fillcolor="#2c2d2a" stroked="f">
                <v:textbox>
                  <w:txbxContent>
                    <w:p w14:paraId="7E6B309B" w14:textId="0CCF2499" w:rsidR="007B0E0D" w:rsidRPr="00FC392E" w:rsidRDefault="007B0E0D" w:rsidP="00B4554F">
                      <w:pPr>
                        <w:pStyle w:val="Footer"/>
                        <w:spacing w:before="0" w:after="0" w:line="360" w:lineRule="exact"/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  <w:t>(</w:t>
                      </w:r>
                      <w:r w:rsidRPr="00FC392E"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  <w:t>647</w:t>
                      </w:r>
                      <w:r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  <w:t>)</w:t>
                      </w:r>
                      <w:r w:rsidRPr="00FC392E"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  <w:t>-447-8128</w:t>
                      </w:r>
                    </w:p>
                    <w:p w14:paraId="4B7CA6E8" w14:textId="2BF274CD" w:rsidR="007B0E0D" w:rsidRDefault="007B0E0D" w:rsidP="00B4554F">
                      <w:pPr>
                        <w:pStyle w:val="Footer"/>
                        <w:spacing w:before="0" w:after="0" w:line="360" w:lineRule="exact"/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  <w:t>s873wang@edu.uwaterloo.ca</w:t>
                      </w:r>
                    </w:p>
                    <w:p w14:paraId="0F77B8A3" w14:textId="0532F100" w:rsidR="00B4554F" w:rsidRPr="00B4554F" w:rsidRDefault="00B4554F" w:rsidP="00B4554F">
                      <w:pPr>
                        <w:pStyle w:val="Footer"/>
                        <w:spacing w:before="0" w:after="0" w:line="360" w:lineRule="exact"/>
                        <w:rPr>
                          <w:color w:val="FFFFFF" w:themeColor="background1"/>
                          <w:sz w:val="20"/>
                          <w:szCs w:val="20"/>
                          <w:lang w:val="en-CA"/>
                        </w:rPr>
                      </w:pPr>
                      <w:r w:rsidRPr="00B4554F">
                        <w:rPr>
                          <w:color w:val="FFFFFF" w:themeColor="background1"/>
                          <w:sz w:val="20"/>
                          <w:szCs w:val="20"/>
                        </w:rPr>
                        <w:t>hanswang0608.github.io/hanswang0608/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1BDFEB8" wp14:editId="26CC8BA5">
            <wp:simplePos x="0" y="0"/>
            <wp:positionH relativeFrom="column">
              <wp:posOffset>-35560</wp:posOffset>
            </wp:positionH>
            <wp:positionV relativeFrom="paragraph">
              <wp:posOffset>833755</wp:posOffset>
            </wp:positionV>
            <wp:extent cx="209550" cy="209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E45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86C21EF" wp14:editId="0E12B252">
                <wp:simplePos x="0" y="0"/>
                <wp:positionH relativeFrom="margin">
                  <wp:posOffset>2722880</wp:posOffset>
                </wp:positionH>
                <wp:positionV relativeFrom="page">
                  <wp:posOffset>3027680</wp:posOffset>
                </wp:positionV>
                <wp:extent cx="4737100" cy="91440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56C84" w14:textId="77777777" w:rsidR="007B0E0D" w:rsidRPr="005B16D7" w:rsidRDefault="007B0E0D" w:rsidP="0018212D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25677"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Arduino Crane</w:t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</w:t>
                            </w:r>
                            <w:r w:rsidRPr="005B16D7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Apr</w:t>
                            </w:r>
                            <w:r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 xml:space="preserve"> 2018 – May 2018</w:t>
                            </w:r>
                          </w:p>
                          <w:p w14:paraId="4260DCE5" w14:textId="77777777" w:rsidR="007B0E0D" w:rsidRPr="005B16D7" w:rsidRDefault="007B0E0D" w:rsidP="0018212D">
                            <w:pPr>
                              <w:pStyle w:val="Footer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Implemented C++ code for controlling a wooden crane through Arduino boards.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21EF" id="_x0000_s1035" type="#_x0000_t202" style="position:absolute;margin-left:214.4pt;margin-top:238.4pt;width:373pt;height:1in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" filled="f" stroked="f">
                <v:textbox>
                  <w:txbxContent>
                    <w:p w14:paraId="40456C84" w14:textId="77777777" w:rsidR="007B0E0D" w:rsidRPr="005B16D7" w:rsidRDefault="007B0E0D" w:rsidP="0018212D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 w:rsidRPr="00E25677"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Arduino Crane</w:t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  <w:t xml:space="preserve"> </w:t>
                      </w:r>
                      <w:r w:rsidRPr="005B16D7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Apr</w:t>
                      </w:r>
                      <w:r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 xml:space="preserve"> 2018 – May 2018</w:t>
                      </w:r>
                    </w:p>
                    <w:p w14:paraId="4260DCE5" w14:textId="77777777" w:rsidR="007B0E0D" w:rsidRPr="005B16D7" w:rsidRDefault="007B0E0D" w:rsidP="0018212D">
                      <w:pPr>
                        <w:pStyle w:val="Footer"/>
                        <w:numPr>
                          <w:ilvl w:val="0"/>
                          <w:numId w:val="14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Implemented C++ code for controlling a wooden crane through Arduino boards.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25677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D73FFA" wp14:editId="03372755">
                <wp:simplePos x="0" y="0"/>
                <wp:positionH relativeFrom="page">
                  <wp:posOffset>0</wp:posOffset>
                </wp:positionH>
                <wp:positionV relativeFrom="page">
                  <wp:posOffset>3736975</wp:posOffset>
                </wp:positionV>
                <wp:extent cx="2686050" cy="57404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57404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6A309" w14:textId="12AD9C1D" w:rsidR="007B0E0D" w:rsidRPr="00CB6730" w:rsidRDefault="007B0E0D" w:rsidP="00937F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CFFFC"/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CFFFC"/>
                                <w:sz w:val="40"/>
                                <w:szCs w:val="40"/>
                                <w:lang w:val="en-CA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3FFA" id="_x0000_s1036" type="#_x0000_t202" style="position:absolute;margin-left:0;margin-top:294.25pt;width:211.5pt;height:4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" fillcolor="#2c2d2a" stroked="f">
                <v:textbox>
                  <w:txbxContent>
                    <w:p w14:paraId="1BB6A309" w14:textId="12AD9C1D" w:rsidR="007B0E0D" w:rsidRPr="00CB6730" w:rsidRDefault="007B0E0D" w:rsidP="00937F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CFFFC"/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CFFFC"/>
                          <w:sz w:val="40"/>
                          <w:szCs w:val="40"/>
                          <w:lang w:val="en-CA"/>
                        </w:rPr>
                        <w:t>Education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F8FE67A" w14:textId="40E74C6C" w:rsidR="00B031DE" w:rsidRPr="00B031DE" w:rsidRDefault="00760E45" w:rsidP="00B031DE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F6605A" wp14:editId="3BFB0CE8">
                <wp:simplePos x="0" y="0"/>
                <wp:positionH relativeFrom="column">
                  <wp:posOffset>2829560</wp:posOffset>
                </wp:positionH>
                <wp:positionV relativeFrom="page">
                  <wp:posOffset>4655820</wp:posOffset>
                </wp:positionV>
                <wp:extent cx="4038600" cy="495300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95300"/>
                        </a:xfrm>
                        <a:prstGeom prst="rect">
                          <a:avLst/>
                        </a:prstGeom>
                        <a:solidFill>
                          <a:srgbClr val="99E2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8AA1" id="Rectangle 194" o:spid="_x0000_s1026" style="position:absolute;margin-left:222.8pt;margin-top:366.6pt;width:318pt;height:3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" fillcolor="#99e265" stroked="f" strokeweight="1pt">
                <w10:wrap anchory="page"/>
              </v:rect>
            </w:pict>
          </mc:Fallback>
        </mc:AlternateContent>
      </w:r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41663D" wp14:editId="5DCA7BC5">
                <wp:simplePos x="0" y="0"/>
                <wp:positionH relativeFrom="page">
                  <wp:posOffset>3063240</wp:posOffset>
                </wp:positionH>
                <wp:positionV relativeFrom="page">
                  <wp:posOffset>4625340</wp:posOffset>
                </wp:positionV>
                <wp:extent cx="3835400" cy="4826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73A90" w14:textId="351B2208" w:rsidR="007B0E0D" w:rsidRDefault="00760E45" w:rsidP="000354F8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  <w:t>EXPERIENCE</w:t>
                            </w:r>
                          </w:p>
                          <w:p w14:paraId="6CF56ACA" w14:textId="77777777" w:rsidR="00760E45" w:rsidRPr="002620E5" w:rsidRDefault="00760E45" w:rsidP="000354F8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663D" id="_x0000_s1037" type="#_x0000_t202" style="position:absolute;margin-left:241.2pt;margin-top:364.2pt;width:302pt;height:3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" filled="f" stroked="f">
                <v:textbox>
                  <w:txbxContent>
                    <w:p w14:paraId="48A73A90" w14:textId="351B2208" w:rsidR="007B0E0D" w:rsidRDefault="00760E45" w:rsidP="000354F8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  <w:t>EXPERIENCE</w:t>
                      </w:r>
                    </w:p>
                    <w:p w14:paraId="6CF56ACA" w14:textId="77777777" w:rsidR="00760E45" w:rsidRPr="002620E5" w:rsidRDefault="00760E45" w:rsidP="000354F8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5DFD019" wp14:editId="613DE302">
                <wp:simplePos x="0" y="0"/>
                <wp:positionH relativeFrom="margin">
                  <wp:posOffset>2722880</wp:posOffset>
                </wp:positionH>
                <wp:positionV relativeFrom="page">
                  <wp:posOffset>3789680</wp:posOffset>
                </wp:positionV>
                <wp:extent cx="4737100" cy="91440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707F9" w14:textId="77777777" w:rsidR="007B0E0D" w:rsidRPr="005B16D7" w:rsidRDefault="007B0E0D" w:rsidP="0018212D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25677"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Flash Game</w:t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</w:t>
                            </w:r>
                            <w:r w:rsidRPr="005B16D7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Apr</w:t>
                            </w:r>
                            <w:r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 xml:space="preserve"> 2017 – Jun 2017</w:t>
                            </w:r>
                          </w:p>
                          <w:p w14:paraId="3DC99993" w14:textId="77777777" w:rsidR="007B0E0D" w:rsidRPr="005B16D7" w:rsidRDefault="007B0E0D" w:rsidP="0018212D">
                            <w:pPr>
                              <w:pStyle w:val="Footer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Designed graphics and animations, along with action script code to create a Frogger game in Flash.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D019" id="_x0000_s1038" type="#_x0000_t202" style="position:absolute;margin-left:214.4pt;margin-top:298.4pt;width:373pt;height:1in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" filled="f" stroked="f">
                <v:textbox>
                  <w:txbxContent>
                    <w:p w14:paraId="190707F9" w14:textId="77777777" w:rsidR="007B0E0D" w:rsidRPr="005B16D7" w:rsidRDefault="007B0E0D" w:rsidP="0018212D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 w:rsidRPr="00E25677"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Flash Game</w:t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  <w:t xml:space="preserve"> </w:t>
                      </w:r>
                      <w:r w:rsidRPr="005B16D7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Apr</w:t>
                      </w:r>
                      <w:r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 xml:space="preserve"> 2017 – Jun 2017</w:t>
                      </w:r>
                    </w:p>
                    <w:p w14:paraId="3DC99993" w14:textId="77777777" w:rsidR="007B0E0D" w:rsidRPr="005B16D7" w:rsidRDefault="007B0E0D" w:rsidP="0018212D">
                      <w:pPr>
                        <w:pStyle w:val="Footer"/>
                        <w:numPr>
                          <w:ilvl w:val="0"/>
                          <w:numId w:val="14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Designed graphics and animations, along with action script code to create a Frogger game in Flash.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DCB8508" w14:textId="58F25931" w:rsidR="00B031DE" w:rsidRPr="00B031DE" w:rsidRDefault="000C5209" w:rsidP="00B031DE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C6220" wp14:editId="0E493B91">
                <wp:simplePos x="0" y="0"/>
                <wp:positionH relativeFrom="column">
                  <wp:posOffset>772160</wp:posOffset>
                </wp:positionH>
                <wp:positionV relativeFrom="page">
                  <wp:posOffset>4208780</wp:posOffset>
                </wp:positionV>
                <wp:extent cx="792480" cy="28575"/>
                <wp:effectExtent l="0" t="0" r="762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2480" cy="28575"/>
                        </a:xfrm>
                        <a:prstGeom prst="rect">
                          <a:avLst/>
                        </a:prstGeom>
                        <a:solidFill>
                          <a:srgbClr val="99E2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2B18" id="Rectangle 9" o:spid="_x0000_s1026" style="position:absolute;margin-left:60.8pt;margin-top:331.4pt;width:62.4pt;height:2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" fillcolor="#99e265" stroked="f" strokeweight="1pt">
                <w10:wrap anchory="page"/>
              </v:rect>
            </w:pict>
          </mc:Fallback>
        </mc:AlternateContent>
      </w:r>
      <w:r w:rsidR="00E25677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6DD5C38" wp14:editId="2A7ED2AA">
                <wp:simplePos x="0" y="0"/>
                <wp:positionH relativeFrom="margin">
                  <wp:align>left</wp:align>
                </wp:positionH>
                <wp:positionV relativeFrom="page">
                  <wp:posOffset>5203371</wp:posOffset>
                </wp:positionV>
                <wp:extent cx="2350770" cy="10991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770" cy="1099458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118CD" w14:textId="44401E3B" w:rsidR="007B0E0D" w:rsidRPr="00941DCC" w:rsidRDefault="007B0E0D" w:rsidP="00941DCC">
                            <w:pPr>
                              <w:pStyle w:val="Footer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</w:pPr>
                            <w:r w:rsidRPr="000C5209">
                              <w:rPr>
                                <w:b/>
                                <w:bCs/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Markville Secondary School</w:t>
                            </w:r>
                            <w:r>
                              <w:rPr>
                                <w:b/>
                                <w:bCs/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, OSSD</w:t>
                            </w:r>
                          </w:p>
                          <w:p w14:paraId="48DCE2A3" w14:textId="7695F86F" w:rsidR="007B0E0D" w:rsidRPr="007E4A4F" w:rsidRDefault="007B0E0D" w:rsidP="00760E45">
                            <w:pPr>
                              <w:pStyle w:val="Footer"/>
                              <w:spacing w:before="0" w:after="0"/>
                              <w:jc w:val="center"/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2015-2019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5C38" id="_x0000_s1039" type="#_x0000_t202" style="position:absolute;margin-left:0;margin-top:409.7pt;width:185.1pt;height:86.5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" fillcolor="#2c2d2a" stroked="f">
                <v:textbox>
                  <w:txbxContent>
                    <w:p w14:paraId="0FB118CD" w14:textId="44401E3B" w:rsidR="007B0E0D" w:rsidRPr="00941DCC" w:rsidRDefault="007B0E0D" w:rsidP="00941DCC">
                      <w:pPr>
                        <w:pStyle w:val="Footer"/>
                        <w:spacing w:before="0" w:after="0"/>
                        <w:jc w:val="center"/>
                        <w:rPr>
                          <w:b/>
                          <w:bCs/>
                          <w:color w:val="F7F7F7"/>
                          <w:sz w:val="30"/>
                          <w:szCs w:val="30"/>
                          <w:lang w:val="en-CA"/>
                        </w:rPr>
                      </w:pPr>
                      <w:r w:rsidRPr="000C5209">
                        <w:rPr>
                          <w:b/>
                          <w:bCs/>
                          <w:color w:val="F7F7F7"/>
                          <w:sz w:val="30"/>
                          <w:szCs w:val="30"/>
                          <w:lang w:val="en-CA"/>
                        </w:rPr>
                        <w:t>Markville Secondary School</w:t>
                      </w:r>
                      <w:r>
                        <w:rPr>
                          <w:b/>
                          <w:bCs/>
                          <w:color w:val="F7F7F7"/>
                          <w:sz w:val="30"/>
                          <w:szCs w:val="30"/>
                          <w:lang w:val="en-CA"/>
                        </w:rPr>
                        <w:t>, OSSD</w:t>
                      </w:r>
                    </w:p>
                    <w:p w14:paraId="48DCE2A3" w14:textId="7695F86F" w:rsidR="007B0E0D" w:rsidRPr="007E4A4F" w:rsidRDefault="007B0E0D" w:rsidP="00760E45">
                      <w:pPr>
                        <w:pStyle w:val="Footer"/>
                        <w:spacing w:before="0" w:after="0"/>
                        <w:jc w:val="center"/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2015-2019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25677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F587EE" wp14:editId="5E6484F2">
                <wp:simplePos x="0" y="0"/>
                <wp:positionH relativeFrom="margin">
                  <wp:align>left</wp:align>
                </wp:positionH>
                <wp:positionV relativeFrom="page">
                  <wp:posOffset>4255770</wp:posOffset>
                </wp:positionV>
                <wp:extent cx="2489200" cy="850900"/>
                <wp:effectExtent l="0" t="0" r="635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8509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4893" w14:textId="07E1F7E6" w:rsidR="007B0E0D" w:rsidRPr="000C5209" w:rsidRDefault="007B0E0D" w:rsidP="00941DCC">
                            <w:pPr>
                              <w:pStyle w:val="Footer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</w:pPr>
                            <w:r w:rsidRPr="000C5209">
                              <w:rPr>
                                <w:b/>
                                <w:bCs/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University of Waterloo</w:t>
                            </w:r>
                          </w:p>
                          <w:p w14:paraId="23E92DB5" w14:textId="794EF799" w:rsidR="007B0E0D" w:rsidRDefault="007B0E0D" w:rsidP="00941DCC">
                            <w:pPr>
                              <w:pStyle w:val="Footer"/>
                              <w:spacing w:before="0" w:after="0"/>
                              <w:ind w:right="300"/>
                              <w:jc w:val="center"/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Computer engineerin</w:t>
                            </w:r>
                            <w:r w:rsidR="00760E45"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g</w:t>
                            </w:r>
                          </w:p>
                          <w:p w14:paraId="5BD5C510" w14:textId="4C626674" w:rsidR="007B0E0D" w:rsidRPr="000354F8" w:rsidRDefault="007B0E0D" w:rsidP="00760E45">
                            <w:pPr>
                              <w:pStyle w:val="Footer"/>
                              <w:spacing w:before="0" w:after="0"/>
                              <w:ind w:right="300"/>
                              <w:jc w:val="center"/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87EE" id="_x0000_s1040" type="#_x0000_t202" style="position:absolute;margin-left:0;margin-top:335.1pt;width:196pt;height:67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" fillcolor="#2c2d2a" stroked="f">
                <v:textbox>
                  <w:txbxContent>
                    <w:p w14:paraId="44D14893" w14:textId="07E1F7E6" w:rsidR="007B0E0D" w:rsidRPr="000C5209" w:rsidRDefault="007B0E0D" w:rsidP="00941DCC">
                      <w:pPr>
                        <w:pStyle w:val="Footer"/>
                        <w:spacing w:before="0" w:after="0"/>
                        <w:jc w:val="center"/>
                        <w:rPr>
                          <w:b/>
                          <w:bCs/>
                          <w:color w:val="F7F7F7"/>
                          <w:sz w:val="30"/>
                          <w:szCs w:val="30"/>
                          <w:lang w:val="en-CA"/>
                        </w:rPr>
                      </w:pPr>
                      <w:r w:rsidRPr="000C5209">
                        <w:rPr>
                          <w:b/>
                          <w:bCs/>
                          <w:color w:val="F7F7F7"/>
                          <w:sz w:val="30"/>
                          <w:szCs w:val="30"/>
                          <w:lang w:val="en-CA"/>
                        </w:rPr>
                        <w:t>University of Waterloo</w:t>
                      </w:r>
                    </w:p>
                    <w:p w14:paraId="23E92DB5" w14:textId="794EF799" w:rsidR="007B0E0D" w:rsidRDefault="007B0E0D" w:rsidP="00941DCC">
                      <w:pPr>
                        <w:pStyle w:val="Footer"/>
                        <w:spacing w:before="0" w:after="0"/>
                        <w:ind w:right="300"/>
                        <w:jc w:val="center"/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Computer engineerin</w:t>
                      </w:r>
                      <w:r w:rsidR="00760E45"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g</w:t>
                      </w:r>
                    </w:p>
                    <w:p w14:paraId="5BD5C510" w14:textId="4C626674" w:rsidR="007B0E0D" w:rsidRPr="000354F8" w:rsidRDefault="007B0E0D" w:rsidP="00760E45">
                      <w:pPr>
                        <w:pStyle w:val="Footer"/>
                        <w:spacing w:before="0" w:after="0"/>
                        <w:ind w:right="300"/>
                        <w:jc w:val="center"/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Present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031DE">
        <w:tab/>
      </w:r>
      <w:bookmarkStart w:id="0" w:name="_GoBack"/>
      <w:bookmarkEnd w:id="0"/>
    </w:p>
    <w:p w14:paraId="41BAF83E" w14:textId="2CD58175" w:rsidR="00B031DE" w:rsidRPr="00B031DE" w:rsidRDefault="00B4554F" w:rsidP="00B031DE"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7A79DFD" wp14:editId="1D64B47F">
                <wp:simplePos x="0" y="0"/>
                <wp:positionH relativeFrom="page">
                  <wp:posOffset>2905760</wp:posOffset>
                </wp:positionH>
                <wp:positionV relativeFrom="page">
                  <wp:posOffset>6388100</wp:posOffset>
                </wp:positionV>
                <wp:extent cx="4737100" cy="9144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8D3A2" w14:textId="1C35BBBC" w:rsidR="007B0E0D" w:rsidRDefault="00D50DFA" w:rsidP="00A3520E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City of Markham</w:t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ab/>
                              <w:t xml:space="preserve">              </w:t>
                            </w:r>
                            <w:r w:rsidR="007B0E0D" w:rsidRPr="002620E5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 xml:space="preserve">                   </w:t>
                            </w:r>
                            <w:r w:rsidR="007B0E0D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 xml:space="preserve">         </w:t>
                            </w:r>
                            <w:r w:rsidR="007B0E0D" w:rsidRPr="002620E5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Aug 2016 – July</w:t>
                            </w:r>
                            <w:r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 xml:space="preserve"> </w:t>
                            </w:r>
                            <w:r w:rsidR="007B0E0D" w:rsidRPr="002620E5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2018</w:t>
                            </w:r>
                          </w:p>
                          <w:p w14:paraId="546FCC73" w14:textId="0C58616B" w:rsidR="00D50DFA" w:rsidRPr="00D50DFA" w:rsidRDefault="00D50DFA" w:rsidP="00A3520E">
                            <w:pPr>
                              <w:pStyle w:val="Footer"/>
                              <w:spacing w:before="0" w:after="0"/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  <w:t>Summer Camp Volunteer</w:t>
                            </w:r>
                          </w:p>
                          <w:p w14:paraId="0ED4D6E3" w14:textId="5F03AB45" w:rsidR="007B0E0D" w:rsidRPr="002620E5" w:rsidRDefault="007B0E0D" w:rsidP="00A3520E">
                            <w:pPr>
                              <w:pStyle w:val="Footer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Facilitated weeklong camp</w:t>
                            </w:r>
                            <w:r w:rsidR="00D50DFA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events</w:t>
                            </w: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every summer for 3 years.</w:t>
                            </w:r>
                          </w:p>
                          <w:p w14:paraId="229D12E5" w14:textId="59380F1D" w:rsidR="007B0E0D" w:rsidRPr="002620E5" w:rsidRDefault="00D50DFA" w:rsidP="002620E5">
                            <w:pPr>
                              <w:pStyle w:val="Footer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Directed activities</w:t>
                            </w:r>
                            <w:r w:rsidR="007B0E0D"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without prior notice, demonstrating adaptability.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9DFD" id="_x0000_s1041" type="#_x0000_t202" style="position:absolute;margin-left:228.8pt;margin-top:503pt;width:373pt;height:1in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" filled="f" stroked="f">
                <v:textbox>
                  <w:txbxContent>
                    <w:p w14:paraId="6B18D3A2" w14:textId="1C35BBBC" w:rsidR="007B0E0D" w:rsidRDefault="00D50DFA" w:rsidP="00A3520E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City of Markham</w:t>
                      </w:r>
                      <w:r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ab/>
                        <w:t xml:space="preserve">              </w:t>
                      </w:r>
                      <w:r w:rsidR="007B0E0D" w:rsidRPr="002620E5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 xml:space="preserve">                   </w:t>
                      </w:r>
                      <w:r w:rsidR="007B0E0D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 xml:space="preserve">         </w:t>
                      </w:r>
                      <w:r w:rsidR="007B0E0D" w:rsidRPr="002620E5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Aug 2016 – July</w:t>
                      </w:r>
                      <w:r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 xml:space="preserve"> </w:t>
                      </w:r>
                      <w:r w:rsidR="007B0E0D" w:rsidRPr="002620E5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2018</w:t>
                      </w:r>
                    </w:p>
                    <w:p w14:paraId="546FCC73" w14:textId="0C58616B" w:rsidR="00D50DFA" w:rsidRPr="00D50DFA" w:rsidRDefault="00D50DFA" w:rsidP="00A3520E">
                      <w:pPr>
                        <w:pStyle w:val="Footer"/>
                        <w:spacing w:before="0" w:after="0"/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  <w:t>Summer Camp Volunteer</w:t>
                      </w:r>
                    </w:p>
                    <w:p w14:paraId="0ED4D6E3" w14:textId="5F03AB45" w:rsidR="007B0E0D" w:rsidRPr="002620E5" w:rsidRDefault="007B0E0D" w:rsidP="00A3520E">
                      <w:pPr>
                        <w:pStyle w:val="Footer"/>
                        <w:numPr>
                          <w:ilvl w:val="0"/>
                          <w:numId w:val="12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Facilitated weeklong camp</w:t>
                      </w:r>
                      <w:r w:rsidR="00D50DFA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events</w:t>
                      </w: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every summer for 3 years.</w:t>
                      </w:r>
                    </w:p>
                    <w:p w14:paraId="229D12E5" w14:textId="59380F1D" w:rsidR="007B0E0D" w:rsidRPr="002620E5" w:rsidRDefault="00D50DFA" w:rsidP="002620E5">
                      <w:pPr>
                        <w:pStyle w:val="Footer"/>
                        <w:numPr>
                          <w:ilvl w:val="0"/>
                          <w:numId w:val="12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Directed activities</w:t>
                      </w:r>
                      <w:r w:rsidR="007B0E0D"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without prior notice, demonstrating adaptability.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60E45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30A366" wp14:editId="58DEDDED">
                <wp:simplePos x="0" y="0"/>
                <wp:positionH relativeFrom="margin">
                  <wp:posOffset>2723515</wp:posOffset>
                </wp:positionH>
                <wp:positionV relativeFrom="page">
                  <wp:posOffset>5257800</wp:posOffset>
                </wp:positionV>
                <wp:extent cx="4711700" cy="12573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A034C" w14:textId="39F3A9F8" w:rsidR="007B0E0D" w:rsidRDefault="007250FA" w:rsidP="00AF53C9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Imanicel Organization</w:t>
                            </w:r>
                            <w:r w:rsidR="007B0E0D" w:rsidRPr="002620E5"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                    </w:t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7B0E0D" w:rsidRPr="002620E5"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 xml:space="preserve">                 </w:t>
                            </w:r>
                            <w:r w:rsidR="007B0E0D"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 xml:space="preserve">           </w:t>
                            </w:r>
                            <w:r w:rsidR="007B0E0D" w:rsidRPr="002620E5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Mar 2019</w:t>
                            </w:r>
                          </w:p>
                          <w:p w14:paraId="53CC597F" w14:textId="4DA03854" w:rsidR="007250FA" w:rsidRPr="00D50DFA" w:rsidRDefault="007250FA" w:rsidP="00AF53C9">
                            <w:pPr>
                              <w:pStyle w:val="Footer"/>
                              <w:spacing w:before="0" w:after="0"/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50DFA"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  <w:t>Paid</w:t>
                            </w:r>
                            <w:r w:rsidR="00D50DFA" w:rsidRPr="00D50DFA"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  <w:t xml:space="preserve"> Math Tutor</w:t>
                            </w:r>
                          </w:p>
                          <w:p w14:paraId="72C8DC99" w14:textId="75ED34A2" w:rsidR="007B0E0D" w:rsidRPr="002620E5" w:rsidRDefault="007B0E0D" w:rsidP="00F4408F">
                            <w:pPr>
                              <w:pStyle w:val="Footer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ind w:left="357" w:hanging="357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Effectively communicated geometry and arithmetic concepts to</w:t>
                            </w: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students one-on-one improving their mathematical literacy.</w:t>
                            </w:r>
                          </w:p>
                          <w:p w14:paraId="1717B9FC" w14:textId="377CF59D" w:rsidR="007B0E0D" w:rsidRPr="002620E5" w:rsidRDefault="007B0E0D" w:rsidP="00F4408F">
                            <w:pPr>
                              <w:pStyle w:val="Footer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ind w:left="357" w:hanging="357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Took initiative to create a Java math game increasin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g</w:t>
                            </w: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student 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focus.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A366" id="_x0000_s1042" type="#_x0000_t202" style="position:absolute;margin-left:214.45pt;margin-top:414pt;width:371pt;height:9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" filled="f" stroked="f">
                <v:textbox>
                  <w:txbxContent>
                    <w:p w14:paraId="381A034C" w14:textId="39F3A9F8" w:rsidR="007B0E0D" w:rsidRDefault="007250FA" w:rsidP="00AF53C9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Imanicel Organization</w:t>
                      </w:r>
                      <w:r w:rsidR="007B0E0D" w:rsidRPr="002620E5"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  <w:t xml:space="preserve">                     </w:t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7B0E0D" w:rsidRPr="002620E5"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 xml:space="preserve">                 </w:t>
                      </w:r>
                      <w:r w:rsidR="007B0E0D"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 xml:space="preserve">           </w:t>
                      </w:r>
                      <w:r w:rsidR="007B0E0D" w:rsidRPr="002620E5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Mar 2019</w:t>
                      </w:r>
                    </w:p>
                    <w:p w14:paraId="53CC597F" w14:textId="4DA03854" w:rsidR="007250FA" w:rsidRPr="00D50DFA" w:rsidRDefault="007250FA" w:rsidP="00AF53C9">
                      <w:pPr>
                        <w:pStyle w:val="Footer"/>
                        <w:spacing w:before="0" w:after="0"/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</w:pPr>
                      <w:r w:rsidRPr="00D50DFA"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  <w:t>Paid</w:t>
                      </w:r>
                      <w:r w:rsidR="00D50DFA" w:rsidRPr="00D50DFA"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  <w:t xml:space="preserve"> Math Tutor</w:t>
                      </w:r>
                    </w:p>
                    <w:p w14:paraId="72C8DC99" w14:textId="75ED34A2" w:rsidR="007B0E0D" w:rsidRPr="002620E5" w:rsidRDefault="007B0E0D" w:rsidP="00F4408F">
                      <w:pPr>
                        <w:pStyle w:val="Footer"/>
                        <w:numPr>
                          <w:ilvl w:val="0"/>
                          <w:numId w:val="10"/>
                        </w:numPr>
                        <w:spacing w:before="0" w:after="0"/>
                        <w:ind w:left="357" w:hanging="357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Effectively communicated geometry and arithmetic concepts to</w:t>
                      </w: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students one-on-one improving their mathematical literacy.</w:t>
                      </w:r>
                    </w:p>
                    <w:p w14:paraId="1717B9FC" w14:textId="377CF59D" w:rsidR="007B0E0D" w:rsidRPr="002620E5" w:rsidRDefault="007B0E0D" w:rsidP="00F4408F">
                      <w:pPr>
                        <w:pStyle w:val="Footer"/>
                        <w:numPr>
                          <w:ilvl w:val="0"/>
                          <w:numId w:val="10"/>
                        </w:numPr>
                        <w:spacing w:before="0" w:after="0"/>
                        <w:ind w:left="357" w:hanging="357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Took initiative to create a Java math game increasin</w:t>
                      </w: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g</w:t>
                      </w: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student </w:t>
                      </w: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focus.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9CF9D08" w14:textId="1FA8E13C" w:rsidR="00B031DE" w:rsidRPr="00B031DE" w:rsidRDefault="00D50DFA" w:rsidP="00B031DE"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6360740" wp14:editId="15D423FF">
                <wp:simplePos x="0" y="0"/>
                <wp:positionH relativeFrom="margin">
                  <wp:posOffset>2725420</wp:posOffset>
                </wp:positionH>
                <wp:positionV relativeFrom="page">
                  <wp:posOffset>7393940</wp:posOffset>
                </wp:positionV>
                <wp:extent cx="4737100" cy="12573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B0AC7" w14:textId="7813558C" w:rsidR="007B0E0D" w:rsidRDefault="00D50DFA" w:rsidP="00F76F3A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Markham Foodbank</w:t>
                            </w:r>
                            <w:r w:rsidR="007B0E0D"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="007B0E0D"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="007B0E0D" w:rsidRPr="000D19F7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Apr 2017 – Oct 2017</w:t>
                            </w:r>
                          </w:p>
                          <w:p w14:paraId="18C5CA3B" w14:textId="39DF3F51" w:rsidR="00D50DFA" w:rsidRPr="00D50DFA" w:rsidRDefault="00D50DFA" w:rsidP="00F76F3A">
                            <w:pPr>
                              <w:pStyle w:val="Footer"/>
                              <w:spacing w:before="0" w:after="0"/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  <w:t>Foodbank Volunteer</w:t>
                            </w:r>
                          </w:p>
                          <w:p w14:paraId="2FE31617" w14:textId="74B7A89A" w:rsidR="007B0E0D" w:rsidRDefault="007B0E0D" w:rsidP="000D19F7">
                            <w:pPr>
                              <w:pStyle w:val="Footer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1D6BD2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Established roles to maximize efficiency at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record high busy hours to successfully meet the needs of all recipients.</w:t>
                            </w:r>
                          </w:p>
                          <w:p w14:paraId="597608FC" w14:textId="682D1C36" w:rsidR="007B0E0D" w:rsidRPr="001D6BD2" w:rsidRDefault="007B0E0D" w:rsidP="000D19F7">
                            <w:pPr>
                              <w:pStyle w:val="Footer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Communicated effectively with coworkers to coordinate different duties.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0740" id="_x0000_s1043" type="#_x0000_t202" style="position:absolute;margin-left:214.6pt;margin-top:582.2pt;width:373pt;height:9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" filled="f" stroked="f">
                <v:textbox>
                  <w:txbxContent>
                    <w:p w14:paraId="633B0AC7" w14:textId="7813558C" w:rsidR="007B0E0D" w:rsidRDefault="00D50DFA" w:rsidP="00F76F3A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Markham Foodbank</w:t>
                      </w:r>
                      <w:r w:rsidR="007B0E0D"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</w:r>
                      <w:r w:rsidR="007B0E0D"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</w:r>
                      <w:r w:rsidR="007B0E0D" w:rsidRPr="000D19F7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Apr 2017 – Oct 2017</w:t>
                      </w:r>
                    </w:p>
                    <w:p w14:paraId="18C5CA3B" w14:textId="39DF3F51" w:rsidR="00D50DFA" w:rsidRPr="00D50DFA" w:rsidRDefault="00D50DFA" w:rsidP="00F76F3A">
                      <w:pPr>
                        <w:pStyle w:val="Footer"/>
                        <w:spacing w:before="0" w:after="0"/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  <w:t>Foodbank Volunteer</w:t>
                      </w:r>
                    </w:p>
                    <w:p w14:paraId="2FE31617" w14:textId="74B7A89A" w:rsidR="007B0E0D" w:rsidRDefault="007B0E0D" w:rsidP="000D19F7">
                      <w:pPr>
                        <w:pStyle w:val="Footer"/>
                        <w:numPr>
                          <w:ilvl w:val="0"/>
                          <w:numId w:val="1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 w:rsidRPr="001D6BD2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Established roles to maximize efficiency at</w:t>
                      </w: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record high busy hours to successfully meet the needs of all recipients.</w:t>
                      </w:r>
                    </w:p>
                    <w:p w14:paraId="597608FC" w14:textId="682D1C36" w:rsidR="007B0E0D" w:rsidRPr="001D6BD2" w:rsidRDefault="007B0E0D" w:rsidP="000D19F7">
                      <w:pPr>
                        <w:pStyle w:val="Footer"/>
                        <w:numPr>
                          <w:ilvl w:val="0"/>
                          <w:numId w:val="1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Communicated effectively with coworkers to coordinate different duties.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25677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C1C242" wp14:editId="563D5311">
                <wp:simplePos x="0" y="0"/>
                <wp:positionH relativeFrom="margin">
                  <wp:align>left</wp:align>
                </wp:positionH>
                <wp:positionV relativeFrom="page">
                  <wp:posOffset>7185660</wp:posOffset>
                </wp:positionV>
                <wp:extent cx="2476500" cy="18059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80594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D830" w14:textId="77777777" w:rsidR="007B0E0D" w:rsidRPr="00E25677" w:rsidRDefault="007B0E0D" w:rsidP="00E25677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 w:line="360" w:lineRule="auto"/>
                              <w:rPr>
                                <w:color w:val="F7F7F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HIGH FIVE Certification</w:t>
                            </w:r>
                          </w:p>
                          <w:p w14:paraId="395D5115" w14:textId="0BA57520" w:rsidR="007B0E0D" w:rsidRPr="00E25677" w:rsidRDefault="007B0E0D" w:rsidP="00941DCC">
                            <w:pPr>
                              <w:pStyle w:val="Footer"/>
                              <w:spacing w:before="0" w:after="0" w:line="360" w:lineRule="auto"/>
                              <w:ind w:left="360"/>
                              <w:rPr>
                                <w:color w:val="F7F7F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</w:rPr>
                              <w:t xml:space="preserve"> – July 2017</w:t>
                            </w:r>
                          </w:p>
                          <w:p w14:paraId="033FD8FE" w14:textId="1E703D80" w:rsidR="007B0E0D" w:rsidRDefault="007B0E0D" w:rsidP="00E25677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 w:line="360" w:lineRule="auto"/>
                              <w:rPr>
                                <w:color w:val="F7F7F7"/>
                                <w:sz w:val="30"/>
                                <w:szCs w:val="30"/>
                              </w:rPr>
                            </w:pPr>
                            <w:r w:rsidRPr="002F60E1"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Honour</w:t>
                            </w:r>
                            <w:r>
                              <w:rPr>
                                <w:color w:val="F7F7F7"/>
                                <w:sz w:val="30"/>
                                <w:szCs w:val="30"/>
                              </w:rPr>
                              <w:t xml:space="preserve"> Roll, Grade 9-12</w:t>
                            </w:r>
                          </w:p>
                          <w:p w14:paraId="52F42340" w14:textId="36FC7938" w:rsidR="007B0E0D" w:rsidRPr="002F60E1" w:rsidRDefault="007B0E0D" w:rsidP="00941DCC">
                            <w:pPr>
                              <w:pStyle w:val="Footer"/>
                              <w:numPr>
                                <w:ilvl w:val="0"/>
                                <w:numId w:val="18"/>
                              </w:numPr>
                              <w:spacing w:before="0" w:after="0" w:line="360" w:lineRule="auto"/>
                              <w:ind w:right="300"/>
                              <w:rPr>
                                <w:color w:val="F7F7F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</w:rPr>
                              <w:t>2015 –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C242" id="_x0000_s1044" type="#_x0000_t202" style="position:absolute;margin-left:0;margin-top:565.8pt;width:195pt;height:142.2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" fillcolor="#2c2d2a" stroked="f">
                <v:textbox>
                  <w:txbxContent>
                    <w:p w14:paraId="0941D830" w14:textId="77777777" w:rsidR="007B0E0D" w:rsidRPr="00E25677" w:rsidRDefault="007B0E0D" w:rsidP="00E25677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 w:line="360" w:lineRule="auto"/>
                        <w:rPr>
                          <w:color w:val="F7F7F7"/>
                          <w:sz w:val="30"/>
                          <w:szCs w:val="30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HIGH FIVE Certification</w:t>
                      </w:r>
                    </w:p>
                    <w:p w14:paraId="395D5115" w14:textId="0BA57520" w:rsidR="007B0E0D" w:rsidRPr="00E25677" w:rsidRDefault="007B0E0D" w:rsidP="00941DCC">
                      <w:pPr>
                        <w:pStyle w:val="Footer"/>
                        <w:spacing w:before="0" w:after="0" w:line="360" w:lineRule="auto"/>
                        <w:ind w:left="360"/>
                        <w:rPr>
                          <w:color w:val="F7F7F7"/>
                          <w:sz w:val="30"/>
                          <w:szCs w:val="30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</w:rPr>
                        <w:t xml:space="preserve"> – July 2017</w:t>
                      </w:r>
                    </w:p>
                    <w:p w14:paraId="033FD8FE" w14:textId="1E703D80" w:rsidR="007B0E0D" w:rsidRDefault="007B0E0D" w:rsidP="00E25677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 w:line="360" w:lineRule="auto"/>
                        <w:rPr>
                          <w:color w:val="F7F7F7"/>
                          <w:sz w:val="30"/>
                          <w:szCs w:val="30"/>
                        </w:rPr>
                      </w:pPr>
                      <w:r w:rsidRPr="002F60E1"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Honour</w:t>
                      </w:r>
                      <w:r>
                        <w:rPr>
                          <w:color w:val="F7F7F7"/>
                          <w:sz w:val="30"/>
                          <w:szCs w:val="30"/>
                        </w:rPr>
                        <w:t xml:space="preserve"> Roll, Grade 9-12</w:t>
                      </w:r>
                    </w:p>
                    <w:p w14:paraId="52F42340" w14:textId="36FC7938" w:rsidR="007B0E0D" w:rsidRPr="002F60E1" w:rsidRDefault="007B0E0D" w:rsidP="00941DCC">
                      <w:pPr>
                        <w:pStyle w:val="Footer"/>
                        <w:numPr>
                          <w:ilvl w:val="0"/>
                          <w:numId w:val="18"/>
                        </w:numPr>
                        <w:spacing w:before="0" w:after="0" w:line="360" w:lineRule="auto"/>
                        <w:ind w:right="300"/>
                        <w:rPr>
                          <w:color w:val="F7F7F7"/>
                          <w:sz w:val="30"/>
                          <w:szCs w:val="30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</w:rPr>
                        <w:t>2015 – 2019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25677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CE11CD" wp14:editId="4DBCEE49">
                <wp:simplePos x="0" y="0"/>
                <wp:positionH relativeFrom="page">
                  <wp:posOffset>0</wp:posOffset>
                </wp:positionH>
                <wp:positionV relativeFrom="page">
                  <wp:posOffset>6664325</wp:posOffset>
                </wp:positionV>
                <wp:extent cx="2686050" cy="7112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7112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4832C" w14:textId="5B6288E8" w:rsidR="007B0E0D" w:rsidRPr="00AC6DCF" w:rsidRDefault="007B0E0D" w:rsidP="00AC6DC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CFFFC"/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CFFFC"/>
                                <w:sz w:val="40"/>
                                <w:szCs w:val="40"/>
                                <w:lang w:val="en-CA"/>
                              </w:rPr>
                              <w:t>Distinctions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11CD" id="_x0000_s1045" type="#_x0000_t202" style="position:absolute;margin-left:0;margin-top:524.75pt;width:211.5pt;height:5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" fillcolor="#2c2d2a" stroked="f">
                <v:textbox>
                  <w:txbxContent>
                    <w:p w14:paraId="3EC4832C" w14:textId="5B6288E8" w:rsidR="007B0E0D" w:rsidRPr="00AC6DCF" w:rsidRDefault="007B0E0D" w:rsidP="00AC6DCF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CFFFC"/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CFFFC"/>
                          <w:sz w:val="40"/>
                          <w:szCs w:val="40"/>
                          <w:lang w:val="en-CA"/>
                        </w:rPr>
                        <w:t>Distinctions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256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CE861" wp14:editId="73F47324">
                <wp:simplePos x="0" y="0"/>
                <wp:positionH relativeFrom="column">
                  <wp:posOffset>772160</wp:posOffset>
                </wp:positionH>
                <wp:positionV relativeFrom="page">
                  <wp:posOffset>7137400</wp:posOffset>
                </wp:positionV>
                <wp:extent cx="792480" cy="28575"/>
                <wp:effectExtent l="0" t="0" r="762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2480" cy="28575"/>
                        </a:xfrm>
                        <a:prstGeom prst="rect">
                          <a:avLst/>
                        </a:prstGeom>
                        <a:solidFill>
                          <a:srgbClr val="99E2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D65D9" id="Rectangle 15" o:spid="_x0000_s1026" style="position:absolute;margin-left:60.8pt;margin-top:562pt;width:62.4pt;height:2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" fillcolor="#99e265" stroked="f" strokeweight="1pt">
                <w10:wrap anchory="page"/>
              </v:rect>
            </w:pict>
          </mc:Fallback>
        </mc:AlternateContent>
      </w:r>
    </w:p>
    <w:sectPr w:rsidR="00B031DE" w:rsidRPr="00B031DE" w:rsidSect="007B0E0D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F8A08" w14:textId="77777777" w:rsidR="00B47D92" w:rsidRDefault="00B47D92" w:rsidP="00BA3E51">
      <w:pPr>
        <w:spacing w:line="240" w:lineRule="auto"/>
      </w:pPr>
      <w:r>
        <w:separator/>
      </w:r>
    </w:p>
  </w:endnote>
  <w:endnote w:type="continuationSeparator" w:id="0">
    <w:p w14:paraId="2E107F2C" w14:textId="77777777" w:rsidR="00B47D92" w:rsidRDefault="00B47D92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9B766" w14:textId="77777777" w:rsidR="00B47D92" w:rsidRDefault="00B47D92" w:rsidP="00BA3E51">
      <w:pPr>
        <w:spacing w:line="240" w:lineRule="auto"/>
      </w:pPr>
      <w:r>
        <w:separator/>
      </w:r>
    </w:p>
  </w:footnote>
  <w:footnote w:type="continuationSeparator" w:id="0">
    <w:p w14:paraId="7F67F2BB" w14:textId="77777777" w:rsidR="00B47D92" w:rsidRDefault="00B47D92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F07"/>
    <w:multiLevelType w:val="hybridMultilevel"/>
    <w:tmpl w:val="CAB63F3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65C97"/>
    <w:multiLevelType w:val="hybridMultilevel"/>
    <w:tmpl w:val="999C83F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36ED1"/>
    <w:multiLevelType w:val="hybridMultilevel"/>
    <w:tmpl w:val="EAD0CDDC"/>
    <w:lvl w:ilvl="0" w:tplc="96BC0ED2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24D6"/>
    <w:multiLevelType w:val="hybridMultilevel"/>
    <w:tmpl w:val="FB5EEA7A"/>
    <w:lvl w:ilvl="0" w:tplc="EE806AC2">
      <w:start w:val="64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0A3B6A"/>
    <w:multiLevelType w:val="hybridMultilevel"/>
    <w:tmpl w:val="191208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51240C"/>
    <w:multiLevelType w:val="hybridMultilevel"/>
    <w:tmpl w:val="FA866848"/>
    <w:lvl w:ilvl="0" w:tplc="71E6E580">
      <w:start w:val="20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CE60F8"/>
    <w:multiLevelType w:val="hybridMultilevel"/>
    <w:tmpl w:val="57466EFA"/>
    <w:lvl w:ilvl="0" w:tplc="6F56A29A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C24CD"/>
    <w:multiLevelType w:val="hybridMultilevel"/>
    <w:tmpl w:val="5E5C69E0"/>
    <w:lvl w:ilvl="0" w:tplc="50121418">
      <w:start w:val="20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00DBC"/>
    <w:multiLevelType w:val="hybridMultilevel"/>
    <w:tmpl w:val="5316F23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F6438D"/>
    <w:multiLevelType w:val="hybridMultilevel"/>
    <w:tmpl w:val="AF84C938"/>
    <w:lvl w:ilvl="0" w:tplc="7D7EBC1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422AB"/>
    <w:multiLevelType w:val="hybridMultilevel"/>
    <w:tmpl w:val="D7E4E08A"/>
    <w:lvl w:ilvl="0" w:tplc="9BA485E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912391"/>
    <w:multiLevelType w:val="hybridMultilevel"/>
    <w:tmpl w:val="62E2D7C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E472C3"/>
    <w:multiLevelType w:val="hybridMultilevel"/>
    <w:tmpl w:val="E6B07E3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0147A"/>
    <w:multiLevelType w:val="hybridMultilevel"/>
    <w:tmpl w:val="FE4EA2DE"/>
    <w:lvl w:ilvl="0" w:tplc="0570F6A0">
      <w:start w:val="201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FA6C1D"/>
    <w:multiLevelType w:val="hybridMultilevel"/>
    <w:tmpl w:val="0F8CF548"/>
    <w:lvl w:ilvl="0" w:tplc="61126BDA">
      <w:start w:val="64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02B17"/>
    <w:multiLevelType w:val="hybridMultilevel"/>
    <w:tmpl w:val="66C4E206"/>
    <w:lvl w:ilvl="0" w:tplc="1D3025E6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1518B"/>
    <w:multiLevelType w:val="hybridMultilevel"/>
    <w:tmpl w:val="6FD4A988"/>
    <w:lvl w:ilvl="0" w:tplc="BEA2E02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7"/>
  </w:num>
  <w:num w:numId="5">
    <w:abstractNumId w:val="10"/>
  </w:num>
  <w:num w:numId="6">
    <w:abstractNumId w:val="9"/>
  </w:num>
  <w:num w:numId="7">
    <w:abstractNumId w:val="5"/>
  </w:num>
  <w:num w:numId="8">
    <w:abstractNumId w:val="14"/>
  </w:num>
  <w:num w:numId="9">
    <w:abstractNumId w:val="17"/>
  </w:num>
  <w:num w:numId="10">
    <w:abstractNumId w:val="4"/>
  </w:num>
  <w:num w:numId="11">
    <w:abstractNumId w:val="16"/>
  </w:num>
  <w:num w:numId="12">
    <w:abstractNumId w:val="12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>
      <o:colormru v:ext="edit" colors="#fcf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73"/>
    <w:rsid w:val="00034EAE"/>
    <w:rsid w:val="000354F8"/>
    <w:rsid w:val="00041F8A"/>
    <w:rsid w:val="00045F2E"/>
    <w:rsid w:val="00055BBC"/>
    <w:rsid w:val="00073BF3"/>
    <w:rsid w:val="00081B51"/>
    <w:rsid w:val="000A4BA8"/>
    <w:rsid w:val="000A6E00"/>
    <w:rsid w:val="000B40D9"/>
    <w:rsid w:val="000C5209"/>
    <w:rsid w:val="000C7293"/>
    <w:rsid w:val="000D19F7"/>
    <w:rsid w:val="000D3891"/>
    <w:rsid w:val="000F3FE2"/>
    <w:rsid w:val="00140582"/>
    <w:rsid w:val="00144334"/>
    <w:rsid w:val="001678A6"/>
    <w:rsid w:val="00173B36"/>
    <w:rsid w:val="00177BCB"/>
    <w:rsid w:val="0018212D"/>
    <w:rsid w:val="001C4759"/>
    <w:rsid w:val="001D6AEA"/>
    <w:rsid w:val="001D6BD2"/>
    <w:rsid w:val="001E5794"/>
    <w:rsid w:val="001F6D5E"/>
    <w:rsid w:val="00217454"/>
    <w:rsid w:val="002251C8"/>
    <w:rsid w:val="0023600D"/>
    <w:rsid w:val="00241482"/>
    <w:rsid w:val="00261E7B"/>
    <w:rsid w:val="002620E5"/>
    <w:rsid w:val="00293BB8"/>
    <w:rsid w:val="002954B8"/>
    <w:rsid w:val="002A4A92"/>
    <w:rsid w:val="002B0852"/>
    <w:rsid w:val="002C0662"/>
    <w:rsid w:val="002D5478"/>
    <w:rsid w:val="002E0E70"/>
    <w:rsid w:val="002F60E1"/>
    <w:rsid w:val="00320ECB"/>
    <w:rsid w:val="00340145"/>
    <w:rsid w:val="00344FC0"/>
    <w:rsid w:val="00377A0D"/>
    <w:rsid w:val="00382737"/>
    <w:rsid w:val="003B5AF1"/>
    <w:rsid w:val="003C6A41"/>
    <w:rsid w:val="003D2C5C"/>
    <w:rsid w:val="003E02DA"/>
    <w:rsid w:val="003E1692"/>
    <w:rsid w:val="003E7783"/>
    <w:rsid w:val="00442A0E"/>
    <w:rsid w:val="00443C70"/>
    <w:rsid w:val="004A4C74"/>
    <w:rsid w:val="004B64DE"/>
    <w:rsid w:val="004E5226"/>
    <w:rsid w:val="004E6AB2"/>
    <w:rsid w:val="004E70E8"/>
    <w:rsid w:val="00534C2A"/>
    <w:rsid w:val="00535F87"/>
    <w:rsid w:val="00537641"/>
    <w:rsid w:val="00564622"/>
    <w:rsid w:val="005A3E0B"/>
    <w:rsid w:val="005B16D7"/>
    <w:rsid w:val="005B3227"/>
    <w:rsid w:val="00664F92"/>
    <w:rsid w:val="00673AEA"/>
    <w:rsid w:val="0068094B"/>
    <w:rsid w:val="00686284"/>
    <w:rsid w:val="006D022D"/>
    <w:rsid w:val="006D4D79"/>
    <w:rsid w:val="007207ED"/>
    <w:rsid w:val="007250FA"/>
    <w:rsid w:val="0073402D"/>
    <w:rsid w:val="007607BA"/>
    <w:rsid w:val="00760E45"/>
    <w:rsid w:val="0076723E"/>
    <w:rsid w:val="00792D43"/>
    <w:rsid w:val="007B0E0D"/>
    <w:rsid w:val="007B30FE"/>
    <w:rsid w:val="007B7A61"/>
    <w:rsid w:val="007D1A77"/>
    <w:rsid w:val="007E1FA8"/>
    <w:rsid w:val="007E4A4F"/>
    <w:rsid w:val="007E6083"/>
    <w:rsid w:val="008129B4"/>
    <w:rsid w:val="008520D0"/>
    <w:rsid w:val="00855181"/>
    <w:rsid w:val="00855626"/>
    <w:rsid w:val="00863057"/>
    <w:rsid w:val="00882C6E"/>
    <w:rsid w:val="00882F23"/>
    <w:rsid w:val="0089047A"/>
    <w:rsid w:val="008A1020"/>
    <w:rsid w:val="008A1250"/>
    <w:rsid w:val="008A1FCF"/>
    <w:rsid w:val="008B1112"/>
    <w:rsid w:val="008C78F5"/>
    <w:rsid w:val="008E6923"/>
    <w:rsid w:val="00914419"/>
    <w:rsid w:val="00937F73"/>
    <w:rsid w:val="00941DCC"/>
    <w:rsid w:val="00962E61"/>
    <w:rsid w:val="00986331"/>
    <w:rsid w:val="009A6667"/>
    <w:rsid w:val="009B6203"/>
    <w:rsid w:val="009C7105"/>
    <w:rsid w:val="00A122BB"/>
    <w:rsid w:val="00A324B9"/>
    <w:rsid w:val="00A3520E"/>
    <w:rsid w:val="00A37F9E"/>
    <w:rsid w:val="00AB7FE5"/>
    <w:rsid w:val="00AC1E5A"/>
    <w:rsid w:val="00AC6DCF"/>
    <w:rsid w:val="00AD42C0"/>
    <w:rsid w:val="00AF53C9"/>
    <w:rsid w:val="00B031DE"/>
    <w:rsid w:val="00B043C6"/>
    <w:rsid w:val="00B40E3E"/>
    <w:rsid w:val="00B4554F"/>
    <w:rsid w:val="00B47D92"/>
    <w:rsid w:val="00B54AD3"/>
    <w:rsid w:val="00B62B99"/>
    <w:rsid w:val="00B643D0"/>
    <w:rsid w:val="00B71E93"/>
    <w:rsid w:val="00B87E22"/>
    <w:rsid w:val="00BA3E51"/>
    <w:rsid w:val="00BB3142"/>
    <w:rsid w:val="00BC551C"/>
    <w:rsid w:val="00BD6049"/>
    <w:rsid w:val="00C155FC"/>
    <w:rsid w:val="00C532FC"/>
    <w:rsid w:val="00C75D84"/>
    <w:rsid w:val="00C76B4D"/>
    <w:rsid w:val="00C857CB"/>
    <w:rsid w:val="00CA5CD9"/>
    <w:rsid w:val="00CB6382"/>
    <w:rsid w:val="00CB6730"/>
    <w:rsid w:val="00CD0F55"/>
    <w:rsid w:val="00CD1159"/>
    <w:rsid w:val="00D04093"/>
    <w:rsid w:val="00D0794D"/>
    <w:rsid w:val="00D140DF"/>
    <w:rsid w:val="00D50DFA"/>
    <w:rsid w:val="00D666BB"/>
    <w:rsid w:val="00D720DF"/>
    <w:rsid w:val="00D75FCC"/>
    <w:rsid w:val="00D85884"/>
    <w:rsid w:val="00D92ED4"/>
    <w:rsid w:val="00D94ABF"/>
    <w:rsid w:val="00DA355A"/>
    <w:rsid w:val="00E20245"/>
    <w:rsid w:val="00E25677"/>
    <w:rsid w:val="00E41615"/>
    <w:rsid w:val="00E4379F"/>
    <w:rsid w:val="00E65596"/>
    <w:rsid w:val="00EA0042"/>
    <w:rsid w:val="00EB1D1B"/>
    <w:rsid w:val="00ED74E4"/>
    <w:rsid w:val="00EF5EB4"/>
    <w:rsid w:val="00F02DDF"/>
    <w:rsid w:val="00F13419"/>
    <w:rsid w:val="00F36875"/>
    <w:rsid w:val="00F4408F"/>
    <w:rsid w:val="00F51E3E"/>
    <w:rsid w:val="00F53B71"/>
    <w:rsid w:val="00F716E1"/>
    <w:rsid w:val="00F76F3A"/>
    <w:rsid w:val="00F80837"/>
    <w:rsid w:val="00F908C3"/>
    <w:rsid w:val="00F91753"/>
    <w:rsid w:val="00FB1F01"/>
    <w:rsid w:val="00FC392E"/>
    <w:rsid w:val="00FD1B6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ffc"/>
    </o:shapedefaults>
    <o:shapelayout v:ext="edit">
      <o:idmap v:ext="edit" data="1"/>
    </o:shapelayout>
  </w:shapeDefaults>
  <w:decimalSymbol w:val="."/>
  <w:listSeparator w:val=","/>
  <w14:docId w14:val="33A6E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ommons.wikimedia.org/wiki/file:green_phone_font-awesome.sv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sW\AppData\Roaming\Microsoft\Templates\Columns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D44B9B-BA43-4B34-9589-C96D0518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2019-09-22T23:36:00Z</dcterms:created>
  <dcterms:modified xsi:type="dcterms:W3CDTF">2019-12-31T18:55:00Z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