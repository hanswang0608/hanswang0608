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CFFFC"/>
  <w:body>
    <w:p w14:paraId="722E04A2" w14:textId="4AD79D8D" w:rsidR="00B031DE" w:rsidRPr="00B031DE" w:rsidRDefault="00D50DFA" w:rsidP="00B031D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FA828D5" wp14:editId="32C99EC1">
                <wp:simplePos x="0" y="0"/>
                <wp:positionH relativeFrom="margin">
                  <wp:posOffset>238125</wp:posOffset>
                </wp:positionH>
                <wp:positionV relativeFrom="page">
                  <wp:posOffset>180975</wp:posOffset>
                </wp:positionV>
                <wp:extent cx="2251075" cy="163830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1075" cy="1638300"/>
                        </a:xfrm>
                        <a:prstGeom prst="rect">
                          <a:avLst/>
                        </a:prstGeom>
                        <a:solidFill>
                          <a:srgbClr val="2C2D2A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FECB89" w14:textId="513B26B6" w:rsidR="007B0E0D" w:rsidRPr="007207ED" w:rsidRDefault="007B0E0D" w:rsidP="00937F73">
                            <w:pPr>
                              <w:spacing w:line="240" w:lineRule="auto"/>
                              <w:rPr>
                                <w:rFonts w:ascii="Gill Sans Nova" w:hAnsi="Gill Sans Nova"/>
                                <w:color w:val="FCFFFC"/>
                                <w:sz w:val="90"/>
                                <w:szCs w:val="90"/>
                              </w:rPr>
                            </w:pPr>
                            <w:r w:rsidRPr="007207ED">
                              <w:rPr>
                                <w:rFonts w:ascii="Gill Sans Nova" w:hAnsi="Gill Sans Nova"/>
                                <w:color w:val="FCFFFC"/>
                                <w:sz w:val="90"/>
                                <w:szCs w:val="90"/>
                              </w:rPr>
                              <w:t>Hans Wan</w:t>
                            </w:r>
                            <w:r w:rsidR="007250FA">
                              <w:rPr>
                                <w:rFonts w:ascii="Gill Sans Nova" w:hAnsi="Gill Sans Nova"/>
                                <w:color w:val="FCFFFC"/>
                                <w:sz w:val="90"/>
                                <w:szCs w:val="90"/>
                              </w:rPr>
                              <w:t>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A828D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8.75pt;margin-top:14.25pt;width:177.25pt;height:129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" fillcolor="#2c2d2a" stroked="f">
                <v:textbox>
                  <w:txbxContent>
                    <w:p w14:paraId="3CFECB89" w14:textId="513B26B6" w:rsidR="007B0E0D" w:rsidRPr="007207ED" w:rsidRDefault="007B0E0D" w:rsidP="00937F73">
                      <w:pPr>
                        <w:spacing w:line="240" w:lineRule="auto"/>
                        <w:rPr>
                          <w:rFonts w:ascii="Gill Sans Nova" w:hAnsi="Gill Sans Nova"/>
                          <w:color w:val="FCFFFC"/>
                          <w:sz w:val="90"/>
                          <w:szCs w:val="90"/>
                        </w:rPr>
                      </w:pPr>
                      <w:r w:rsidRPr="007207ED">
                        <w:rPr>
                          <w:rFonts w:ascii="Gill Sans Nova" w:hAnsi="Gill Sans Nova"/>
                          <w:color w:val="FCFFFC"/>
                          <w:sz w:val="90"/>
                          <w:szCs w:val="90"/>
                        </w:rPr>
                        <w:t>Hans Wan</w:t>
                      </w:r>
                      <w:r w:rsidR="007250FA">
                        <w:rPr>
                          <w:rFonts w:ascii="Gill Sans Nova" w:hAnsi="Gill Sans Nova"/>
                          <w:color w:val="FCFFFC"/>
                          <w:sz w:val="90"/>
                          <w:szCs w:val="90"/>
                        </w:rPr>
                        <w:t>g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0C5209" w:rsidRPr="00937F73"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19D009E2" wp14:editId="4CC3FDC4">
                <wp:simplePos x="0" y="0"/>
                <wp:positionH relativeFrom="margin">
                  <wp:posOffset>2715260</wp:posOffset>
                </wp:positionH>
                <wp:positionV relativeFrom="page">
                  <wp:posOffset>711200</wp:posOffset>
                </wp:positionV>
                <wp:extent cx="4711700" cy="1244600"/>
                <wp:effectExtent l="0" t="0" r="0" b="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11700" cy="1244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8C8E67" w14:textId="54BB5F98" w:rsidR="007B0E0D" w:rsidRPr="002620E5" w:rsidRDefault="007B0E0D" w:rsidP="001D6AEA">
                            <w:pPr>
                              <w:pStyle w:val="Footer"/>
                              <w:numPr>
                                <w:ilvl w:val="0"/>
                                <w:numId w:val="3"/>
                              </w:numPr>
                              <w:spacing w:before="0" w:after="0"/>
                              <w:rPr>
                                <w:color w:val="2C2D2A"/>
                                <w:sz w:val="24"/>
                                <w:szCs w:val="24"/>
                              </w:rPr>
                            </w:pPr>
                            <w:r w:rsidRPr="002620E5">
                              <w:rPr>
                                <w:color w:val="2C2D2A"/>
                                <w:sz w:val="24"/>
                                <w:szCs w:val="24"/>
                                <w:lang w:val="en-CA"/>
                              </w:rPr>
                              <w:t>1 year of in-depth Java experience</w:t>
                            </w:r>
                          </w:p>
                          <w:p w14:paraId="023FE149" w14:textId="540E7700" w:rsidR="007B0E0D" w:rsidRPr="002620E5" w:rsidRDefault="007B0E0D" w:rsidP="001D6AEA">
                            <w:pPr>
                              <w:pStyle w:val="Footer"/>
                              <w:numPr>
                                <w:ilvl w:val="0"/>
                                <w:numId w:val="3"/>
                              </w:numPr>
                              <w:spacing w:before="0" w:after="0"/>
                              <w:rPr>
                                <w:color w:val="2C2D2A"/>
                                <w:sz w:val="24"/>
                                <w:szCs w:val="24"/>
                              </w:rPr>
                            </w:pPr>
                            <w:r w:rsidRPr="002620E5">
                              <w:rPr>
                                <w:color w:val="2C2D2A"/>
                                <w:sz w:val="24"/>
                                <w:szCs w:val="24"/>
                              </w:rPr>
                              <w:t>Self-taught Python</w:t>
                            </w:r>
                          </w:p>
                          <w:p w14:paraId="3F79BCBF" w14:textId="13BEEBFE" w:rsidR="007B0E0D" w:rsidRPr="00537641" w:rsidRDefault="007B0E0D" w:rsidP="00537641">
                            <w:pPr>
                              <w:pStyle w:val="Footer"/>
                              <w:numPr>
                                <w:ilvl w:val="0"/>
                                <w:numId w:val="3"/>
                              </w:numPr>
                              <w:spacing w:before="0" w:after="0"/>
                              <w:rPr>
                                <w:color w:val="2C2D2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2C2D2A"/>
                                <w:sz w:val="24"/>
                                <w:szCs w:val="24"/>
                              </w:rPr>
                              <w:t>K</w:t>
                            </w:r>
                            <w:r w:rsidRPr="002620E5">
                              <w:rPr>
                                <w:color w:val="2C2D2A"/>
                                <w:sz w:val="24"/>
                                <w:szCs w:val="24"/>
                              </w:rPr>
                              <w:t>nowledge of C, C++, C#</w:t>
                            </w:r>
                            <w:r>
                              <w:rPr>
                                <w:color w:val="2C2D2A"/>
                                <w:sz w:val="24"/>
                                <w:szCs w:val="24"/>
                              </w:rPr>
                              <w:t xml:space="preserve"> and </w:t>
                            </w:r>
                            <w:r w:rsidRPr="00537641">
                              <w:rPr>
                                <w:color w:val="2C2D2A"/>
                                <w:sz w:val="24"/>
                                <w:szCs w:val="24"/>
                              </w:rPr>
                              <w:t>Assembly</w:t>
                            </w:r>
                          </w:p>
                          <w:p w14:paraId="3C4AB45E" w14:textId="10139D9C" w:rsidR="007B0E0D" w:rsidRPr="002620E5" w:rsidRDefault="007B0E0D" w:rsidP="001D6AEA">
                            <w:pPr>
                              <w:pStyle w:val="Footer"/>
                              <w:numPr>
                                <w:ilvl w:val="0"/>
                                <w:numId w:val="3"/>
                              </w:numPr>
                              <w:spacing w:before="0" w:after="0"/>
                              <w:rPr>
                                <w:color w:val="2C2D2A"/>
                                <w:sz w:val="24"/>
                                <w:szCs w:val="24"/>
                              </w:rPr>
                            </w:pPr>
                            <w:r w:rsidRPr="002620E5">
                              <w:rPr>
                                <w:color w:val="2C2D2A"/>
                                <w:sz w:val="24"/>
                                <w:szCs w:val="24"/>
                              </w:rPr>
                              <w:t>Experience with M</w:t>
                            </w:r>
                            <w:r w:rsidR="00D50DFA">
                              <w:rPr>
                                <w:color w:val="2C2D2A"/>
                                <w:sz w:val="24"/>
                                <w:szCs w:val="24"/>
                              </w:rPr>
                              <w:t>icrosoft and Google Suite</w:t>
                            </w:r>
                          </w:p>
                          <w:p w14:paraId="2C3C7A1B" w14:textId="1E08220A" w:rsidR="007B0E0D" w:rsidRPr="002620E5" w:rsidRDefault="007B0E0D" w:rsidP="001D6AEA">
                            <w:pPr>
                              <w:pStyle w:val="Footer"/>
                              <w:spacing w:before="0" w:after="0"/>
                              <w:rPr>
                                <w:color w:val="2C2D2A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D009E2" id="_x0000_s1027" type="#_x0000_t202" style="position:absolute;margin-left:213.8pt;margin-top:56pt;width:371pt;height:98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" filled="f" stroked="f">
                <v:textbox>
                  <w:txbxContent>
                    <w:p w14:paraId="438C8E67" w14:textId="54BB5F98" w:rsidR="007B0E0D" w:rsidRPr="002620E5" w:rsidRDefault="007B0E0D" w:rsidP="001D6AEA">
                      <w:pPr>
                        <w:pStyle w:val="Footer"/>
                        <w:numPr>
                          <w:ilvl w:val="0"/>
                          <w:numId w:val="3"/>
                        </w:numPr>
                        <w:spacing w:before="0" w:after="0"/>
                        <w:rPr>
                          <w:color w:val="2C2D2A"/>
                          <w:sz w:val="24"/>
                          <w:szCs w:val="24"/>
                        </w:rPr>
                      </w:pPr>
                      <w:r w:rsidRPr="002620E5">
                        <w:rPr>
                          <w:color w:val="2C2D2A"/>
                          <w:sz w:val="24"/>
                          <w:szCs w:val="24"/>
                          <w:lang w:val="en-CA"/>
                        </w:rPr>
                        <w:t>1 year of in-depth Java experience</w:t>
                      </w:r>
                    </w:p>
                    <w:p w14:paraId="023FE149" w14:textId="540E7700" w:rsidR="007B0E0D" w:rsidRPr="002620E5" w:rsidRDefault="007B0E0D" w:rsidP="001D6AEA">
                      <w:pPr>
                        <w:pStyle w:val="Footer"/>
                        <w:numPr>
                          <w:ilvl w:val="0"/>
                          <w:numId w:val="3"/>
                        </w:numPr>
                        <w:spacing w:before="0" w:after="0"/>
                        <w:rPr>
                          <w:color w:val="2C2D2A"/>
                          <w:sz w:val="24"/>
                          <w:szCs w:val="24"/>
                        </w:rPr>
                      </w:pPr>
                      <w:r w:rsidRPr="002620E5">
                        <w:rPr>
                          <w:color w:val="2C2D2A"/>
                          <w:sz w:val="24"/>
                          <w:szCs w:val="24"/>
                        </w:rPr>
                        <w:t>Self-taught Python</w:t>
                      </w:r>
                    </w:p>
                    <w:p w14:paraId="3F79BCBF" w14:textId="13BEEBFE" w:rsidR="007B0E0D" w:rsidRPr="00537641" w:rsidRDefault="007B0E0D" w:rsidP="00537641">
                      <w:pPr>
                        <w:pStyle w:val="Footer"/>
                        <w:numPr>
                          <w:ilvl w:val="0"/>
                          <w:numId w:val="3"/>
                        </w:numPr>
                        <w:spacing w:before="0" w:after="0"/>
                        <w:rPr>
                          <w:color w:val="2C2D2A"/>
                          <w:sz w:val="24"/>
                          <w:szCs w:val="24"/>
                        </w:rPr>
                      </w:pPr>
                      <w:r>
                        <w:rPr>
                          <w:color w:val="2C2D2A"/>
                          <w:sz w:val="24"/>
                          <w:szCs w:val="24"/>
                        </w:rPr>
                        <w:t>K</w:t>
                      </w:r>
                      <w:r w:rsidRPr="002620E5">
                        <w:rPr>
                          <w:color w:val="2C2D2A"/>
                          <w:sz w:val="24"/>
                          <w:szCs w:val="24"/>
                        </w:rPr>
                        <w:t>nowledge of C, C++, C#</w:t>
                      </w:r>
                      <w:r>
                        <w:rPr>
                          <w:color w:val="2C2D2A"/>
                          <w:sz w:val="24"/>
                          <w:szCs w:val="24"/>
                        </w:rPr>
                        <w:t xml:space="preserve"> and </w:t>
                      </w:r>
                      <w:r w:rsidRPr="00537641">
                        <w:rPr>
                          <w:color w:val="2C2D2A"/>
                          <w:sz w:val="24"/>
                          <w:szCs w:val="24"/>
                        </w:rPr>
                        <w:t>Assembly</w:t>
                      </w:r>
                    </w:p>
                    <w:p w14:paraId="3C4AB45E" w14:textId="10139D9C" w:rsidR="007B0E0D" w:rsidRPr="002620E5" w:rsidRDefault="007B0E0D" w:rsidP="001D6AEA">
                      <w:pPr>
                        <w:pStyle w:val="Footer"/>
                        <w:numPr>
                          <w:ilvl w:val="0"/>
                          <w:numId w:val="3"/>
                        </w:numPr>
                        <w:spacing w:before="0" w:after="0"/>
                        <w:rPr>
                          <w:color w:val="2C2D2A"/>
                          <w:sz w:val="24"/>
                          <w:szCs w:val="24"/>
                        </w:rPr>
                      </w:pPr>
                      <w:r w:rsidRPr="002620E5">
                        <w:rPr>
                          <w:color w:val="2C2D2A"/>
                          <w:sz w:val="24"/>
                          <w:szCs w:val="24"/>
                        </w:rPr>
                        <w:t>Experience with M</w:t>
                      </w:r>
                      <w:r w:rsidR="00D50DFA">
                        <w:rPr>
                          <w:color w:val="2C2D2A"/>
                          <w:sz w:val="24"/>
                          <w:szCs w:val="24"/>
                        </w:rPr>
                        <w:t>icrosoft and Google Suite</w:t>
                      </w:r>
                    </w:p>
                    <w:p w14:paraId="2C3C7A1B" w14:textId="1E08220A" w:rsidR="007B0E0D" w:rsidRPr="002620E5" w:rsidRDefault="007B0E0D" w:rsidP="001D6AEA">
                      <w:pPr>
                        <w:pStyle w:val="Footer"/>
                        <w:spacing w:before="0" w:after="0"/>
                        <w:rPr>
                          <w:color w:val="2C2D2A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2620E5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147B4447" wp14:editId="1082985F">
                <wp:simplePos x="0" y="0"/>
                <wp:positionH relativeFrom="column">
                  <wp:posOffset>2806700</wp:posOffset>
                </wp:positionH>
                <wp:positionV relativeFrom="page">
                  <wp:posOffset>167640</wp:posOffset>
                </wp:positionV>
                <wp:extent cx="4038600" cy="495300"/>
                <wp:effectExtent l="0" t="0" r="0" b="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0" cy="495300"/>
                        </a:xfrm>
                        <a:prstGeom prst="rect">
                          <a:avLst/>
                        </a:prstGeom>
                        <a:solidFill>
                          <a:srgbClr val="99E26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53DE4F" id="Rectangle 20" o:spid="_x0000_s1026" style="position:absolute;margin-left:221pt;margin-top:13.2pt;width:318pt;height:39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" fillcolor="#99e265" stroked="f" strokeweight="1pt">
                <w10:wrap anchory="page"/>
              </v:rect>
            </w:pict>
          </mc:Fallback>
        </mc:AlternateContent>
      </w:r>
      <w:r w:rsidR="00F76F3A" w:rsidRPr="00937F73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3AE88C4B" wp14:editId="73190DEA">
                <wp:simplePos x="0" y="0"/>
                <wp:positionH relativeFrom="page">
                  <wp:posOffset>3048000</wp:posOffset>
                </wp:positionH>
                <wp:positionV relativeFrom="page">
                  <wp:posOffset>182880</wp:posOffset>
                </wp:positionV>
                <wp:extent cx="3835400" cy="419100"/>
                <wp:effectExtent l="0" t="0" r="0" b="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3540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F47F69" w14:textId="4B02B0C4" w:rsidR="007B0E0D" w:rsidRPr="002620E5" w:rsidRDefault="007B0E0D" w:rsidP="008129B4">
                            <w:pPr>
                              <w:spacing w:line="240" w:lineRule="auto"/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1A3F03"/>
                                <w:spacing w:val="20"/>
                                <w:sz w:val="36"/>
                                <w:szCs w:val="36"/>
                                <w:lang w:val="en-CA"/>
                              </w:rPr>
                            </w:pPr>
                            <w:r w:rsidRPr="002620E5">
                              <w:rPr>
                                <w:rFonts w:cstheme="minorHAnsi"/>
                                <w:b/>
                                <w:bCs/>
                                <w:color w:val="1A3F03"/>
                                <w:spacing w:val="20"/>
                                <w:sz w:val="36"/>
                                <w:szCs w:val="36"/>
                                <w:lang w:val="en-CA"/>
                              </w:rPr>
                              <w:t>QUALIFICATIONS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E88C4B" id="_x0000_s1028" type="#_x0000_t202" style="position:absolute;margin-left:240pt;margin-top:14.4pt;width:302pt;height:33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" filled="f" stroked="f">
                <v:textbox>
                  <w:txbxContent>
                    <w:p w14:paraId="47F47F69" w14:textId="4B02B0C4" w:rsidR="007B0E0D" w:rsidRPr="002620E5" w:rsidRDefault="007B0E0D" w:rsidP="008129B4">
                      <w:pPr>
                        <w:spacing w:line="240" w:lineRule="auto"/>
                        <w:rPr>
                          <w:rFonts w:asciiTheme="majorHAnsi" w:hAnsiTheme="majorHAnsi" w:cstheme="majorHAnsi"/>
                          <w:b/>
                          <w:bCs/>
                          <w:color w:val="1A3F03"/>
                          <w:spacing w:val="20"/>
                          <w:sz w:val="36"/>
                          <w:szCs w:val="36"/>
                          <w:lang w:val="en-CA"/>
                        </w:rPr>
                      </w:pPr>
                      <w:r w:rsidRPr="002620E5">
                        <w:rPr>
                          <w:rFonts w:cstheme="minorHAnsi"/>
                          <w:b/>
                          <w:bCs/>
                          <w:color w:val="1A3F03"/>
                          <w:spacing w:val="20"/>
                          <w:sz w:val="36"/>
                          <w:szCs w:val="36"/>
                          <w:lang w:val="en-CA"/>
                        </w:rPr>
                        <w:t>QUALIFICATIONS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664F9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11841D" wp14:editId="5603D18A">
                <wp:simplePos x="0" y="0"/>
                <wp:positionH relativeFrom="page">
                  <wp:align>left</wp:align>
                </wp:positionH>
                <wp:positionV relativeFrom="paragraph">
                  <wp:posOffset>-330835</wp:posOffset>
                </wp:positionV>
                <wp:extent cx="2686050" cy="10198100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6050" cy="10198100"/>
                        </a:xfrm>
                        <a:prstGeom prst="rect">
                          <a:avLst/>
                        </a:prstGeom>
                        <a:solidFill>
                          <a:srgbClr val="2C2D2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744B06" w14:textId="63AF8CA7" w:rsidR="007B0E0D" w:rsidRPr="008129B4" w:rsidRDefault="007B0E0D" w:rsidP="008129B4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11841D" id="Rectangle 2" o:spid="_x0000_s1029" style="position:absolute;margin-left:0;margin-top:-26.05pt;width:211.5pt;height:803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" fillcolor="#2c2d2a" stroked="f" strokeweight="1pt">
                <v:textbox>
                  <w:txbxContent>
                    <w:p w14:paraId="63744B06" w14:textId="63AF8CA7" w:rsidR="007B0E0D" w:rsidRPr="008129B4" w:rsidRDefault="007B0E0D" w:rsidP="008129B4">
                      <w:pPr>
                        <w:jc w:val="center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©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664F92" w:rsidRPr="00937F73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04C4870" wp14:editId="41D9BB02">
                <wp:simplePos x="0" y="0"/>
                <wp:positionH relativeFrom="page">
                  <wp:align>left</wp:align>
                </wp:positionH>
                <wp:positionV relativeFrom="paragraph">
                  <wp:posOffset>7426960</wp:posOffset>
                </wp:positionV>
                <wp:extent cx="2686050" cy="660400"/>
                <wp:effectExtent l="0" t="0" r="0" b="635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6050" cy="660400"/>
                        </a:xfrm>
                        <a:prstGeom prst="rect">
                          <a:avLst/>
                        </a:prstGeom>
                        <a:solidFill>
                          <a:srgbClr val="2C2D2A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63FB41" w14:textId="25A880A0" w:rsidR="007B0E0D" w:rsidRPr="007207ED" w:rsidRDefault="007B0E0D" w:rsidP="00937F73">
                            <w:pPr>
                              <w:spacing w:line="240" w:lineRule="auto"/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FCFFFC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4C4870" id="_x0000_s1030" type="#_x0000_t202" style="position:absolute;margin-left:0;margin-top:584.8pt;width:211.5pt;height:52pt;z-index:251667456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" fillcolor="#2c2d2a" stroked="f">
                <v:textbox>
                  <w:txbxContent>
                    <w:p w14:paraId="5963FB41" w14:textId="25A880A0" w:rsidR="007B0E0D" w:rsidRPr="007207ED" w:rsidRDefault="007B0E0D" w:rsidP="00937F73">
                      <w:pPr>
                        <w:spacing w:line="240" w:lineRule="auto"/>
                        <w:jc w:val="center"/>
                        <w:rPr>
                          <w:rFonts w:cstheme="minorHAnsi"/>
                          <w:b/>
                          <w:bCs/>
                          <w:color w:val="FCFFFC"/>
                          <w:sz w:val="40"/>
                          <w:szCs w:val="40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7B0E0D">
        <w:t>d</w:t>
      </w:r>
    </w:p>
    <w:p w14:paraId="1910F2AA" w14:textId="2D2D8543" w:rsidR="00B031DE" w:rsidRPr="00B031DE" w:rsidRDefault="007250FA" w:rsidP="00B031D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7" behindDoc="0" locked="0" layoutInCell="1" allowOverlap="1" wp14:anchorId="612FFF32" wp14:editId="3DE3B3CB">
                <wp:simplePos x="0" y="0"/>
                <wp:positionH relativeFrom="margin">
                  <wp:posOffset>0</wp:posOffset>
                </wp:positionH>
                <wp:positionV relativeFrom="page">
                  <wp:posOffset>1793240</wp:posOffset>
                </wp:positionV>
                <wp:extent cx="2508250" cy="419100"/>
                <wp:effectExtent l="0" t="0" r="635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8250" cy="419100"/>
                        </a:xfrm>
                        <a:prstGeom prst="rect">
                          <a:avLst/>
                        </a:prstGeom>
                        <a:solidFill>
                          <a:srgbClr val="2C2D2A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49B85D" w14:textId="42F0C99D" w:rsidR="007B0E0D" w:rsidRPr="00E25677" w:rsidRDefault="00760E45" w:rsidP="00937F73">
                            <w:pPr>
                              <w:spacing w:line="240" w:lineRule="auto"/>
                              <w:rPr>
                                <w:color w:val="D9D9D9" w:themeColor="background1" w:themeShade="D9"/>
                                <w:sz w:val="28"/>
                                <w:szCs w:val="28"/>
                                <w:lang w:val="en-CA"/>
                              </w:rPr>
                            </w:pPr>
                            <w:r>
                              <w:rPr>
                                <w:color w:val="D9D9D9" w:themeColor="background1" w:themeShade="D9"/>
                                <w:sz w:val="28"/>
                                <w:szCs w:val="28"/>
                                <w:lang w:val="en-CA"/>
                              </w:rPr>
                              <w:t>Computer Engineering Student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2FFF32" id="_x0000_s1031" type="#_x0000_t202" style="position:absolute;margin-left:0;margin-top:141.2pt;width:197.5pt;height:33pt;z-index:251660287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" fillcolor="#2c2d2a" stroked="f">
                <v:textbox>
                  <w:txbxContent>
                    <w:p w14:paraId="5C49B85D" w14:textId="42F0C99D" w:rsidR="007B0E0D" w:rsidRPr="00E25677" w:rsidRDefault="00760E45" w:rsidP="00937F73">
                      <w:pPr>
                        <w:spacing w:line="240" w:lineRule="auto"/>
                        <w:rPr>
                          <w:color w:val="D9D9D9" w:themeColor="background1" w:themeShade="D9"/>
                          <w:sz w:val="28"/>
                          <w:szCs w:val="28"/>
                          <w:lang w:val="en-CA"/>
                        </w:rPr>
                      </w:pPr>
                      <w:r>
                        <w:rPr>
                          <w:color w:val="D9D9D9" w:themeColor="background1" w:themeShade="D9"/>
                          <w:sz w:val="28"/>
                          <w:szCs w:val="28"/>
                          <w:lang w:val="en-CA"/>
                        </w:rPr>
                        <w:t>Computer Engineering Student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760E45" w:rsidRPr="00B031DE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1FBF601" wp14:editId="7982B417">
                <wp:simplePos x="0" y="0"/>
                <wp:positionH relativeFrom="column">
                  <wp:posOffset>2814320</wp:posOffset>
                </wp:positionH>
                <wp:positionV relativeFrom="page">
                  <wp:posOffset>1757680</wp:posOffset>
                </wp:positionV>
                <wp:extent cx="4038600" cy="495300"/>
                <wp:effectExtent l="0" t="0" r="0" b="0"/>
                <wp:wrapNone/>
                <wp:docPr id="200" name="Rectangle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0" cy="495300"/>
                        </a:xfrm>
                        <a:prstGeom prst="rect">
                          <a:avLst/>
                        </a:prstGeom>
                        <a:solidFill>
                          <a:srgbClr val="99E26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F3C983" id="Rectangle 200" o:spid="_x0000_s1026" style="position:absolute;margin-left:221.6pt;margin-top:138.4pt;width:318pt;height:39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" fillcolor="#99e265" stroked="f" strokeweight="1pt">
                <w10:wrap anchory="page"/>
              </v:rect>
            </w:pict>
          </mc:Fallback>
        </mc:AlternateContent>
      </w:r>
      <w:r w:rsidR="00760E45" w:rsidRPr="00B031DE">
        <w:rPr>
          <w:noProof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14FE7F17" wp14:editId="465E304F">
                <wp:simplePos x="0" y="0"/>
                <wp:positionH relativeFrom="page">
                  <wp:posOffset>3093720</wp:posOffset>
                </wp:positionH>
                <wp:positionV relativeFrom="page">
                  <wp:posOffset>1734820</wp:posOffset>
                </wp:positionV>
                <wp:extent cx="3835400" cy="482600"/>
                <wp:effectExtent l="0" t="0" r="0" b="0"/>
                <wp:wrapSquare wrapText="bothSides"/>
                <wp:docPr id="2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35400" cy="482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F2EF09" w14:textId="77777777" w:rsidR="007B0E0D" w:rsidRPr="002620E5" w:rsidRDefault="007B0E0D" w:rsidP="0018212D">
                            <w:pPr>
                              <w:spacing w:line="240" w:lineRule="auto"/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1A3F03"/>
                                <w:spacing w:val="20"/>
                                <w:sz w:val="36"/>
                                <w:szCs w:val="36"/>
                                <w:lang w:val="en-CA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color w:val="1A3F03"/>
                                <w:spacing w:val="20"/>
                                <w:sz w:val="36"/>
                                <w:szCs w:val="36"/>
                                <w:lang w:val="en-CA"/>
                              </w:rPr>
                              <w:t>PROJECTS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FE7F17" id="_x0000_s1032" type="#_x0000_t202" style="position:absolute;margin-left:243.6pt;margin-top:136.6pt;width:302pt;height:38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" filled="f" stroked="f">
                <v:textbox>
                  <w:txbxContent>
                    <w:p w14:paraId="11F2EF09" w14:textId="77777777" w:rsidR="007B0E0D" w:rsidRPr="002620E5" w:rsidRDefault="007B0E0D" w:rsidP="0018212D">
                      <w:pPr>
                        <w:spacing w:line="240" w:lineRule="auto"/>
                        <w:rPr>
                          <w:rFonts w:asciiTheme="majorHAnsi" w:hAnsiTheme="majorHAnsi" w:cstheme="majorHAnsi"/>
                          <w:b/>
                          <w:bCs/>
                          <w:color w:val="1A3F03"/>
                          <w:spacing w:val="20"/>
                          <w:sz w:val="36"/>
                          <w:szCs w:val="36"/>
                          <w:lang w:val="en-CA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color w:val="1A3F03"/>
                          <w:spacing w:val="20"/>
                          <w:sz w:val="36"/>
                          <w:szCs w:val="36"/>
                          <w:lang w:val="en-CA"/>
                        </w:rPr>
                        <w:t>PROJECTS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</w:p>
    <w:p w14:paraId="662C15D5" w14:textId="3BBDEC6D" w:rsidR="00B031DE" w:rsidRPr="00B031DE" w:rsidRDefault="00760E45" w:rsidP="00B031DE">
      <w:bookmarkStart w:id="0" w:name="_GoBack"/>
      <w:bookmarkEnd w:id="0"/>
      <w:r w:rsidRPr="00937F73">
        <w:rPr>
          <w:noProof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779E13B8" wp14:editId="52AE4079">
                <wp:simplePos x="0" y="0"/>
                <wp:positionH relativeFrom="page">
                  <wp:posOffset>2895600</wp:posOffset>
                </wp:positionH>
                <wp:positionV relativeFrom="page">
                  <wp:posOffset>2273300</wp:posOffset>
                </wp:positionV>
                <wp:extent cx="4737100" cy="914400"/>
                <wp:effectExtent l="0" t="0" r="0" b="0"/>
                <wp:wrapSquare wrapText="bothSides"/>
                <wp:docPr id="2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37100" cy="914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C8E990" w14:textId="77777777" w:rsidR="007B0E0D" w:rsidRDefault="007B0E0D" w:rsidP="0018212D">
                            <w:pPr>
                              <w:pStyle w:val="Footer"/>
                              <w:spacing w:before="0" w:after="0"/>
                              <w:rPr>
                                <w:color w:val="1A3F03"/>
                                <w:sz w:val="26"/>
                                <w:szCs w:val="26"/>
                                <w:lang w:val="en-CA"/>
                              </w:rPr>
                            </w:pPr>
                            <w:r w:rsidRPr="00E25677">
                              <w:rPr>
                                <w:b/>
                                <w:bCs/>
                                <w:color w:val="1A3F03"/>
                                <w:sz w:val="32"/>
                                <w:szCs w:val="32"/>
                                <w:lang w:val="en-CA"/>
                              </w:rPr>
                              <w:t>Java Game</w:t>
                            </w:r>
                            <w:r>
                              <w:rPr>
                                <w:b/>
                                <w:bCs/>
                                <w:color w:val="1A3F03"/>
                                <w:sz w:val="28"/>
                                <w:szCs w:val="28"/>
                                <w:lang w:val="en-CA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1A3F03"/>
                                <w:sz w:val="28"/>
                                <w:szCs w:val="28"/>
                                <w:lang w:val="en-CA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color w:val="1A3F03"/>
                                <w:sz w:val="26"/>
                                <w:szCs w:val="26"/>
                                <w:lang w:val="en-CA"/>
                              </w:rPr>
                              <w:t>Nov 2018 – Jan 2019</w:t>
                            </w:r>
                          </w:p>
                          <w:p w14:paraId="49B5031E" w14:textId="730A7002" w:rsidR="007B0E0D" w:rsidRPr="008520D0" w:rsidRDefault="007B0E0D" w:rsidP="0018212D">
                            <w:pPr>
                              <w:pStyle w:val="Footer"/>
                              <w:numPr>
                                <w:ilvl w:val="0"/>
                                <w:numId w:val="14"/>
                              </w:numPr>
                              <w:spacing w:before="0" w:after="0"/>
                              <w:rPr>
                                <w:color w:val="2C2D2A"/>
                                <w:sz w:val="24"/>
                                <w:szCs w:val="24"/>
                                <w:lang w:val="en-CA"/>
                              </w:rPr>
                            </w:pPr>
                            <w:r>
                              <w:rPr>
                                <w:color w:val="2C2D2A"/>
                                <w:sz w:val="24"/>
                                <w:szCs w:val="24"/>
                                <w:lang w:val="en-CA"/>
                              </w:rPr>
                              <w:t>Applied concepts of object-oriented programming, array lists, and game design to create a</w:t>
                            </w:r>
                            <w:r w:rsidR="00D50DFA">
                              <w:rPr>
                                <w:color w:val="2C2D2A"/>
                                <w:sz w:val="24"/>
                                <w:szCs w:val="24"/>
                                <w:lang w:val="en-CA"/>
                              </w:rPr>
                              <w:t>n</w:t>
                            </w:r>
                            <w:r>
                              <w:rPr>
                                <w:color w:val="2C2D2A"/>
                                <w:sz w:val="24"/>
                                <w:szCs w:val="24"/>
                                <w:lang w:val="en-CA"/>
                              </w:rPr>
                              <w:t xml:space="preserve"> obstacle game.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9E13B8" id="_x0000_s1033" type="#_x0000_t202" style="position:absolute;margin-left:228pt;margin-top:179pt;width:373pt;height:1in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" filled="f" stroked="f">
                <v:textbox>
                  <w:txbxContent>
                    <w:p w14:paraId="2FC8E990" w14:textId="77777777" w:rsidR="007B0E0D" w:rsidRDefault="007B0E0D" w:rsidP="0018212D">
                      <w:pPr>
                        <w:pStyle w:val="Footer"/>
                        <w:spacing w:before="0" w:after="0"/>
                        <w:rPr>
                          <w:color w:val="1A3F03"/>
                          <w:sz w:val="26"/>
                          <w:szCs w:val="26"/>
                          <w:lang w:val="en-CA"/>
                        </w:rPr>
                      </w:pPr>
                      <w:r w:rsidRPr="00E25677">
                        <w:rPr>
                          <w:b/>
                          <w:bCs/>
                          <w:color w:val="1A3F03"/>
                          <w:sz w:val="32"/>
                          <w:szCs w:val="32"/>
                          <w:lang w:val="en-CA"/>
                        </w:rPr>
                        <w:t>Java Game</w:t>
                      </w:r>
                      <w:r>
                        <w:rPr>
                          <w:b/>
                          <w:bCs/>
                          <w:color w:val="1A3F03"/>
                          <w:sz w:val="28"/>
                          <w:szCs w:val="28"/>
                          <w:lang w:val="en-CA"/>
                        </w:rPr>
                        <w:tab/>
                      </w:r>
                      <w:r>
                        <w:rPr>
                          <w:b/>
                          <w:bCs/>
                          <w:color w:val="1A3F03"/>
                          <w:sz w:val="28"/>
                          <w:szCs w:val="28"/>
                          <w:lang w:val="en-CA"/>
                        </w:rPr>
                        <w:tab/>
                        <w:t xml:space="preserve"> </w:t>
                      </w:r>
                      <w:r>
                        <w:rPr>
                          <w:color w:val="1A3F03"/>
                          <w:sz w:val="26"/>
                          <w:szCs w:val="26"/>
                          <w:lang w:val="en-CA"/>
                        </w:rPr>
                        <w:t>Nov 2018 – Jan 2019</w:t>
                      </w:r>
                    </w:p>
                    <w:p w14:paraId="49B5031E" w14:textId="730A7002" w:rsidR="007B0E0D" w:rsidRPr="008520D0" w:rsidRDefault="007B0E0D" w:rsidP="0018212D">
                      <w:pPr>
                        <w:pStyle w:val="Footer"/>
                        <w:numPr>
                          <w:ilvl w:val="0"/>
                          <w:numId w:val="14"/>
                        </w:numPr>
                        <w:spacing w:before="0" w:after="0"/>
                        <w:rPr>
                          <w:color w:val="2C2D2A"/>
                          <w:sz w:val="24"/>
                          <w:szCs w:val="24"/>
                          <w:lang w:val="en-CA"/>
                        </w:rPr>
                      </w:pPr>
                      <w:r>
                        <w:rPr>
                          <w:color w:val="2C2D2A"/>
                          <w:sz w:val="24"/>
                          <w:szCs w:val="24"/>
                          <w:lang w:val="en-CA"/>
                        </w:rPr>
                        <w:t>Applied concepts of object-oriented programming, array lists, and game design to create a</w:t>
                      </w:r>
                      <w:r w:rsidR="00D50DFA">
                        <w:rPr>
                          <w:color w:val="2C2D2A"/>
                          <w:sz w:val="24"/>
                          <w:szCs w:val="24"/>
                          <w:lang w:val="en-CA"/>
                        </w:rPr>
                        <w:t>n</w:t>
                      </w:r>
                      <w:r>
                        <w:rPr>
                          <w:color w:val="2C2D2A"/>
                          <w:sz w:val="24"/>
                          <w:szCs w:val="24"/>
                          <w:lang w:val="en-CA"/>
                        </w:rPr>
                        <w:t xml:space="preserve"> obstacle game.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E25677">
        <w:rPr>
          <w:noProof/>
        </w:rPr>
        <w:drawing>
          <wp:anchor distT="0" distB="0" distL="114300" distR="114300" simplePos="0" relativeHeight="251725824" behindDoc="0" locked="0" layoutInCell="1" allowOverlap="1" wp14:anchorId="588894EC" wp14:editId="01349049">
            <wp:simplePos x="0" y="0"/>
            <wp:positionH relativeFrom="column">
              <wp:posOffset>88265</wp:posOffset>
            </wp:positionH>
            <wp:positionV relativeFrom="page">
              <wp:posOffset>2853690</wp:posOffset>
            </wp:positionV>
            <wp:extent cx="211455" cy="151130"/>
            <wp:effectExtent l="0" t="0" r="0" b="1270"/>
            <wp:wrapNone/>
            <wp:docPr id="25" name="Picture 25" descr="A picture containing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download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55" cy="151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25677" w:rsidRPr="00937F73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F0639D6" wp14:editId="588FF677">
                <wp:simplePos x="0" y="0"/>
                <wp:positionH relativeFrom="page">
                  <wp:posOffset>457200</wp:posOffset>
                </wp:positionH>
                <wp:positionV relativeFrom="page">
                  <wp:posOffset>2578100</wp:posOffset>
                </wp:positionV>
                <wp:extent cx="2188210" cy="838200"/>
                <wp:effectExtent l="0" t="0" r="2540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8210" cy="838200"/>
                        </a:xfrm>
                        <a:prstGeom prst="rect">
                          <a:avLst/>
                        </a:prstGeom>
                        <a:solidFill>
                          <a:srgbClr val="2C2D2A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6B309B" w14:textId="0CCF2499" w:rsidR="007B0E0D" w:rsidRPr="00FC392E" w:rsidRDefault="007B0E0D" w:rsidP="003C6A41">
                            <w:pPr>
                              <w:pStyle w:val="Footer"/>
                              <w:spacing w:before="0" w:after="0" w:line="360" w:lineRule="auto"/>
                              <w:rPr>
                                <w:color w:val="F7F7F7"/>
                                <w:sz w:val="20"/>
                                <w:szCs w:val="20"/>
                                <w:lang w:val="en-CA"/>
                              </w:rPr>
                            </w:pPr>
                            <w:r>
                              <w:rPr>
                                <w:color w:val="F7F7F7"/>
                                <w:sz w:val="20"/>
                                <w:szCs w:val="20"/>
                                <w:lang w:val="en-CA"/>
                              </w:rPr>
                              <w:t>(</w:t>
                            </w:r>
                            <w:r w:rsidRPr="00FC392E">
                              <w:rPr>
                                <w:color w:val="F7F7F7"/>
                                <w:sz w:val="20"/>
                                <w:szCs w:val="20"/>
                                <w:lang w:val="en-CA"/>
                              </w:rPr>
                              <w:t>647</w:t>
                            </w:r>
                            <w:r>
                              <w:rPr>
                                <w:color w:val="F7F7F7"/>
                                <w:sz w:val="20"/>
                                <w:szCs w:val="20"/>
                                <w:lang w:val="en-CA"/>
                              </w:rPr>
                              <w:t>)</w:t>
                            </w:r>
                            <w:r w:rsidRPr="00FC392E">
                              <w:rPr>
                                <w:color w:val="F7F7F7"/>
                                <w:sz w:val="20"/>
                                <w:szCs w:val="20"/>
                                <w:lang w:val="en-CA"/>
                              </w:rPr>
                              <w:t>-447-8128</w:t>
                            </w:r>
                          </w:p>
                          <w:p w14:paraId="06A105E6" w14:textId="578C541A" w:rsidR="007B0E0D" w:rsidRPr="00FC392E" w:rsidRDefault="007B0E0D" w:rsidP="003C6A41">
                            <w:pPr>
                              <w:pStyle w:val="Footer"/>
                              <w:spacing w:before="0" w:after="0" w:line="360" w:lineRule="auto"/>
                              <w:rPr>
                                <w:color w:val="F7F7F7"/>
                                <w:sz w:val="20"/>
                                <w:szCs w:val="20"/>
                                <w:lang w:val="en-CA"/>
                              </w:rPr>
                            </w:pPr>
                            <w:r>
                              <w:rPr>
                                <w:color w:val="F7F7F7"/>
                                <w:sz w:val="20"/>
                                <w:szCs w:val="20"/>
                                <w:lang w:val="en-CA"/>
                              </w:rPr>
                              <w:t>s873wang@edu.uwaterloo.ca</w:t>
                            </w:r>
                          </w:p>
                          <w:p w14:paraId="4B7CA6E8" w14:textId="1E826764" w:rsidR="007B0E0D" w:rsidRPr="00FC392E" w:rsidRDefault="007B0E0D" w:rsidP="007607BA">
                            <w:pPr>
                              <w:pStyle w:val="Footer"/>
                              <w:spacing w:before="0" w:after="0"/>
                              <w:rPr>
                                <w:color w:val="F7F7F7"/>
                                <w:sz w:val="20"/>
                                <w:szCs w:val="20"/>
                                <w:lang w:val="en-CA"/>
                              </w:rPr>
                            </w:pPr>
                            <w:r>
                              <w:rPr>
                                <w:color w:val="F7F7F7"/>
                                <w:sz w:val="20"/>
                                <w:szCs w:val="20"/>
                                <w:lang w:val="en-CA"/>
                              </w:rPr>
                              <w:t>www.placeholder.com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0639D6" id="_x0000_s1034" type="#_x0000_t202" style="position:absolute;margin-left:36pt;margin-top:203pt;width:172.3pt;height:66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" fillcolor="#2c2d2a" stroked="f">
                <v:textbox>
                  <w:txbxContent>
                    <w:p w14:paraId="7E6B309B" w14:textId="0CCF2499" w:rsidR="007B0E0D" w:rsidRPr="00FC392E" w:rsidRDefault="007B0E0D" w:rsidP="003C6A41">
                      <w:pPr>
                        <w:pStyle w:val="Footer"/>
                        <w:spacing w:before="0" w:after="0" w:line="360" w:lineRule="auto"/>
                        <w:rPr>
                          <w:color w:val="F7F7F7"/>
                          <w:sz w:val="20"/>
                          <w:szCs w:val="20"/>
                          <w:lang w:val="en-CA"/>
                        </w:rPr>
                      </w:pPr>
                      <w:r>
                        <w:rPr>
                          <w:color w:val="F7F7F7"/>
                          <w:sz w:val="20"/>
                          <w:szCs w:val="20"/>
                          <w:lang w:val="en-CA"/>
                        </w:rPr>
                        <w:t>(</w:t>
                      </w:r>
                      <w:r w:rsidRPr="00FC392E">
                        <w:rPr>
                          <w:color w:val="F7F7F7"/>
                          <w:sz w:val="20"/>
                          <w:szCs w:val="20"/>
                          <w:lang w:val="en-CA"/>
                        </w:rPr>
                        <w:t>647</w:t>
                      </w:r>
                      <w:r>
                        <w:rPr>
                          <w:color w:val="F7F7F7"/>
                          <w:sz w:val="20"/>
                          <w:szCs w:val="20"/>
                          <w:lang w:val="en-CA"/>
                        </w:rPr>
                        <w:t>)</w:t>
                      </w:r>
                      <w:r w:rsidRPr="00FC392E">
                        <w:rPr>
                          <w:color w:val="F7F7F7"/>
                          <w:sz w:val="20"/>
                          <w:szCs w:val="20"/>
                          <w:lang w:val="en-CA"/>
                        </w:rPr>
                        <w:t>-447-8128</w:t>
                      </w:r>
                    </w:p>
                    <w:p w14:paraId="06A105E6" w14:textId="578C541A" w:rsidR="007B0E0D" w:rsidRPr="00FC392E" w:rsidRDefault="007B0E0D" w:rsidP="003C6A41">
                      <w:pPr>
                        <w:pStyle w:val="Footer"/>
                        <w:spacing w:before="0" w:after="0" w:line="360" w:lineRule="auto"/>
                        <w:rPr>
                          <w:color w:val="F7F7F7"/>
                          <w:sz w:val="20"/>
                          <w:szCs w:val="20"/>
                          <w:lang w:val="en-CA"/>
                        </w:rPr>
                      </w:pPr>
                      <w:r>
                        <w:rPr>
                          <w:color w:val="F7F7F7"/>
                          <w:sz w:val="20"/>
                          <w:szCs w:val="20"/>
                          <w:lang w:val="en-CA"/>
                        </w:rPr>
                        <w:t>s873wang@edu.uwaterloo.ca</w:t>
                      </w:r>
                    </w:p>
                    <w:p w14:paraId="4B7CA6E8" w14:textId="1E826764" w:rsidR="007B0E0D" w:rsidRPr="00FC392E" w:rsidRDefault="007B0E0D" w:rsidP="007607BA">
                      <w:pPr>
                        <w:pStyle w:val="Footer"/>
                        <w:spacing w:before="0" w:after="0"/>
                        <w:rPr>
                          <w:color w:val="F7F7F7"/>
                          <w:sz w:val="20"/>
                          <w:szCs w:val="20"/>
                          <w:lang w:val="en-CA"/>
                        </w:rPr>
                      </w:pPr>
                      <w:r>
                        <w:rPr>
                          <w:color w:val="F7F7F7"/>
                          <w:sz w:val="20"/>
                          <w:szCs w:val="20"/>
                          <w:lang w:val="en-CA"/>
                        </w:rPr>
                        <w:t>www.placeholder.com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</w:p>
    <w:p w14:paraId="103E124D" w14:textId="76C0FE21" w:rsidR="00B031DE" w:rsidRPr="00B031DE" w:rsidRDefault="00760E45" w:rsidP="00B031DE">
      <w:r w:rsidRPr="00937F73">
        <w:rPr>
          <w:noProof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486C21EF" wp14:editId="61A1918B">
                <wp:simplePos x="0" y="0"/>
                <wp:positionH relativeFrom="margin">
                  <wp:posOffset>2722880</wp:posOffset>
                </wp:positionH>
                <wp:positionV relativeFrom="page">
                  <wp:posOffset>3027680</wp:posOffset>
                </wp:positionV>
                <wp:extent cx="4737100" cy="914400"/>
                <wp:effectExtent l="0" t="0" r="0" b="0"/>
                <wp:wrapSquare wrapText="bothSides"/>
                <wp:docPr id="2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37100" cy="914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456C84" w14:textId="77777777" w:rsidR="007B0E0D" w:rsidRPr="005B16D7" w:rsidRDefault="007B0E0D" w:rsidP="0018212D">
                            <w:pPr>
                              <w:pStyle w:val="Footer"/>
                              <w:spacing w:before="0" w:after="0"/>
                              <w:rPr>
                                <w:color w:val="1A3F03"/>
                                <w:sz w:val="26"/>
                                <w:szCs w:val="26"/>
                                <w:lang w:val="en-CA"/>
                              </w:rPr>
                            </w:pPr>
                            <w:r w:rsidRPr="00E25677">
                              <w:rPr>
                                <w:b/>
                                <w:bCs/>
                                <w:color w:val="1A3F03"/>
                                <w:sz w:val="32"/>
                                <w:szCs w:val="32"/>
                                <w:lang w:val="en-CA"/>
                              </w:rPr>
                              <w:t>Arduino Crane</w:t>
                            </w:r>
                            <w:r>
                              <w:rPr>
                                <w:b/>
                                <w:bCs/>
                                <w:color w:val="1A3F03"/>
                                <w:sz w:val="28"/>
                                <w:szCs w:val="28"/>
                                <w:lang w:val="en-CA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1A3F03"/>
                                <w:sz w:val="28"/>
                                <w:szCs w:val="28"/>
                                <w:lang w:val="en-CA"/>
                              </w:rPr>
                              <w:tab/>
                              <w:t xml:space="preserve"> </w:t>
                            </w:r>
                            <w:r w:rsidRPr="005B16D7">
                              <w:rPr>
                                <w:color w:val="1A3F03"/>
                                <w:sz w:val="26"/>
                                <w:szCs w:val="26"/>
                                <w:lang w:val="en-CA"/>
                              </w:rPr>
                              <w:t>Apr</w:t>
                            </w:r>
                            <w:r>
                              <w:rPr>
                                <w:color w:val="1A3F03"/>
                                <w:sz w:val="26"/>
                                <w:szCs w:val="26"/>
                                <w:lang w:val="en-CA"/>
                              </w:rPr>
                              <w:t xml:space="preserve"> 2018 – May 2018</w:t>
                            </w:r>
                          </w:p>
                          <w:p w14:paraId="4260DCE5" w14:textId="77777777" w:rsidR="007B0E0D" w:rsidRPr="005B16D7" w:rsidRDefault="007B0E0D" w:rsidP="0018212D">
                            <w:pPr>
                              <w:pStyle w:val="Footer"/>
                              <w:numPr>
                                <w:ilvl w:val="0"/>
                                <w:numId w:val="14"/>
                              </w:numPr>
                              <w:spacing w:before="0" w:after="0"/>
                              <w:rPr>
                                <w:color w:val="2C2D2A"/>
                                <w:sz w:val="24"/>
                                <w:szCs w:val="24"/>
                                <w:lang w:val="en-CA"/>
                              </w:rPr>
                            </w:pPr>
                            <w:r>
                              <w:rPr>
                                <w:color w:val="2C2D2A"/>
                                <w:sz w:val="24"/>
                                <w:szCs w:val="24"/>
                                <w:lang w:val="en-CA"/>
                              </w:rPr>
                              <w:t>Implemented C++ code for controlling a wooden crane through Arduino boards.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6C21EF" id="_x0000_s1035" type="#_x0000_t202" style="position:absolute;margin-left:214.4pt;margin-top:238.4pt;width:373pt;height:1in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" filled="f" stroked="f">
                <v:textbox>
                  <w:txbxContent>
                    <w:p w14:paraId="40456C84" w14:textId="77777777" w:rsidR="007B0E0D" w:rsidRPr="005B16D7" w:rsidRDefault="007B0E0D" w:rsidP="0018212D">
                      <w:pPr>
                        <w:pStyle w:val="Footer"/>
                        <w:spacing w:before="0" w:after="0"/>
                        <w:rPr>
                          <w:color w:val="1A3F03"/>
                          <w:sz w:val="26"/>
                          <w:szCs w:val="26"/>
                          <w:lang w:val="en-CA"/>
                        </w:rPr>
                      </w:pPr>
                      <w:r w:rsidRPr="00E25677">
                        <w:rPr>
                          <w:b/>
                          <w:bCs/>
                          <w:color w:val="1A3F03"/>
                          <w:sz w:val="32"/>
                          <w:szCs w:val="32"/>
                          <w:lang w:val="en-CA"/>
                        </w:rPr>
                        <w:t>Arduino Crane</w:t>
                      </w:r>
                      <w:r>
                        <w:rPr>
                          <w:b/>
                          <w:bCs/>
                          <w:color w:val="1A3F03"/>
                          <w:sz w:val="28"/>
                          <w:szCs w:val="28"/>
                          <w:lang w:val="en-CA"/>
                        </w:rPr>
                        <w:tab/>
                      </w:r>
                      <w:r>
                        <w:rPr>
                          <w:b/>
                          <w:bCs/>
                          <w:color w:val="1A3F03"/>
                          <w:sz w:val="28"/>
                          <w:szCs w:val="28"/>
                          <w:lang w:val="en-CA"/>
                        </w:rPr>
                        <w:tab/>
                        <w:t xml:space="preserve"> </w:t>
                      </w:r>
                      <w:r w:rsidRPr="005B16D7">
                        <w:rPr>
                          <w:color w:val="1A3F03"/>
                          <w:sz w:val="26"/>
                          <w:szCs w:val="26"/>
                          <w:lang w:val="en-CA"/>
                        </w:rPr>
                        <w:t>Apr</w:t>
                      </w:r>
                      <w:r>
                        <w:rPr>
                          <w:color w:val="1A3F03"/>
                          <w:sz w:val="26"/>
                          <w:szCs w:val="26"/>
                          <w:lang w:val="en-CA"/>
                        </w:rPr>
                        <w:t xml:space="preserve"> 2018 – May 2018</w:t>
                      </w:r>
                    </w:p>
                    <w:p w14:paraId="4260DCE5" w14:textId="77777777" w:rsidR="007B0E0D" w:rsidRPr="005B16D7" w:rsidRDefault="007B0E0D" w:rsidP="0018212D">
                      <w:pPr>
                        <w:pStyle w:val="Footer"/>
                        <w:numPr>
                          <w:ilvl w:val="0"/>
                          <w:numId w:val="14"/>
                        </w:numPr>
                        <w:spacing w:before="0" w:after="0"/>
                        <w:rPr>
                          <w:color w:val="2C2D2A"/>
                          <w:sz w:val="24"/>
                          <w:szCs w:val="24"/>
                          <w:lang w:val="en-CA"/>
                        </w:rPr>
                      </w:pPr>
                      <w:r>
                        <w:rPr>
                          <w:color w:val="2C2D2A"/>
                          <w:sz w:val="24"/>
                          <w:szCs w:val="24"/>
                          <w:lang w:val="en-CA"/>
                        </w:rPr>
                        <w:t>Implemented C++ code for controlling a wooden crane through Arduino boards.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F4408F">
        <w:rPr>
          <w:noProof/>
          <w:color w:val="F7F7F7"/>
          <w:sz w:val="20"/>
          <w:szCs w:val="20"/>
          <w:lang w:val="en-CA"/>
        </w:rPr>
        <w:drawing>
          <wp:anchor distT="0" distB="0" distL="114300" distR="114300" simplePos="0" relativeHeight="251723776" behindDoc="0" locked="0" layoutInCell="1" allowOverlap="1" wp14:anchorId="7DADCD24" wp14:editId="635314F1">
            <wp:simplePos x="0" y="0"/>
            <wp:positionH relativeFrom="column">
              <wp:posOffset>93980</wp:posOffset>
            </wp:positionH>
            <wp:positionV relativeFrom="page">
              <wp:posOffset>2598420</wp:posOffset>
            </wp:positionV>
            <wp:extent cx="213360" cy="213360"/>
            <wp:effectExtent l="0" t="0" r="0" b="0"/>
            <wp:wrapNone/>
            <wp:docPr id="206" name="Picture 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" name="768px-Green_Phone_Font-Awesome.svg.png"/>
                    <pic:cNvPicPr/>
                  </pic:nvPicPr>
                  <pic:blipFill>
                    <a:blip r:embed="rId12" cstate="print">
                      <a:biLevel thresh="2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" cy="213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07BA">
        <w:rPr>
          <w:noProof/>
        </w:rPr>
        <w:drawing>
          <wp:anchor distT="0" distB="0" distL="114300" distR="114300" simplePos="0" relativeHeight="251726848" behindDoc="0" locked="0" layoutInCell="1" allowOverlap="1" wp14:anchorId="01BDFEB8" wp14:editId="05575A7D">
            <wp:simplePos x="0" y="0"/>
            <wp:positionH relativeFrom="column">
              <wp:posOffset>86360</wp:posOffset>
            </wp:positionH>
            <wp:positionV relativeFrom="paragraph">
              <wp:posOffset>833756</wp:posOffset>
            </wp:positionV>
            <wp:extent cx="209550" cy="20955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ownload (1)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5677" w:rsidRPr="00937F73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8D73FFA" wp14:editId="03372755">
                <wp:simplePos x="0" y="0"/>
                <wp:positionH relativeFrom="page">
                  <wp:posOffset>0</wp:posOffset>
                </wp:positionH>
                <wp:positionV relativeFrom="page">
                  <wp:posOffset>3736975</wp:posOffset>
                </wp:positionV>
                <wp:extent cx="2686050" cy="574040"/>
                <wp:effectExtent l="0" t="0" r="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6050" cy="574040"/>
                        </a:xfrm>
                        <a:prstGeom prst="rect">
                          <a:avLst/>
                        </a:prstGeom>
                        <a:solidFill>
                          <a:srgbClr val="2C2D2A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B6A309" w14:textId="12AD9C1D" w:rsidR="007B0E0D" w:rsidRPr="00CB6730" w:rsidRDefault="007B0E0D" w:rsidP="00937F73">
                            <w:pPr>
                              <w:spacing w:line="240" w:lineRule="auto"/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FCFFFC"/>
                                <w:sz w:val="40"/>
                                <w:szCs w:val="40"/>
                                <w:lang w:val="en-CA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color w:val="FCFFFC"/>
                                <w:sz w:val="40"/>
                                <w:szCs w:val="40"/>
                                <w:lang w:val="en-CA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D73FFA" id="_x0000_s1036" type="#_x0000_t202" style="position:absolute;margin-left:0;margin-top:294.25pt;width:211.5pt;height:45.2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" fillcolor="#2c2d2a" stroked="f">
                <v:textbox>
                  <w:txbxContent>
                    <w:p w14:paraId="1BB6A309" w14:textId="12AD9C1D" w:rsidR="007B0E0D" w:rsidRPr="00CB6730" w:rsidRDefault="007B0E0D" w:rsidP="00937F73">
                      <w:pPr>
                        <w:spacing w:line="240" w:lineRule="auto"/>
                        <w:jc w:val="center"/>
                        <w:rPr>
                          <w:rFonts w:cstheme="minorHAnsi"/>
                          <w:b/>
                          <w:bCs/>
                          <w:color w:val="FCFFFC"/>
                          <w:sz w:val="40"/>
                          <w:szCs w:val="40"/>
                          <w:lang w:val="en-CA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color w:val="FCFFFC"/>
                          <w:sz w:val="40"/>
                          <w:szCs w:val="40"/>
                          <w:lang w:val="en-CA"/>
                        </w:rPr>
                        <w:t>Education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</w:p>
    <w:p w14:paraId="0F8FE67A" w14:textId="40E74C6C" w:rsidR="00B031DE" w:rsidRPr="00B031DE" w:rsidRDefault="00760E45" w:rsidP="00B031DE">
      <w:r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04F6605A" wp14:editId="3BFB0CE8">
                <wp:simplePos x="0" y="0"/>
                <wp:positionH relativeFrom="column">
                  <wp:posOffset>2829560</wp:posOffset>
                </wp:positionH>
                <wp:positionV relativeFrom="page">
                  <wp:posOffset>4655820</wp:posOffset>
                </wp:positionV>
                <wp:extent cx="4038600" cy="495300"/>
                <wp:effectExtent l="0" t="0" r="0" b="0"/>
                <wp:wrapNone/>
                <wp:docPr id="194" name="Rectangle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0" cy="495300"/>
                        </a:xfrm>
                        <a:prstGeom prst="rect">
                          <a:avLst/>
                        </a:prstGeom>
                        <a:solidFill>
                          <a:srgbClr val="99E26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AF8AA1" id="Rectangle 194" o:spid="_x0000_s1026" style="position:absolute;margin-left:222.8pt;margin-top:366.6pt;width:318pt;height:39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" fillcolor="#99e265" stroked="f" strokeweight="1pt">
                <w10:wrap anchory="page"/>
              </v:rect>
            </w:pict>
          </mc:Fallback>
        </mc:AlternateContent>
      </w:r>
      <w:r w:rsidRPr="00937F73">
        <w:rPr>
          <w:noProof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5841663D" wp14:editId="5DCA7BC5">
                <wp:simplePos x="0" y="0"/>
                <wp:positionH relativeFrom="page">
                  <wp:posOffset>3063240</wp:posOffset>
                </wp:positionH>
                <wp:positionV relativeFrom="page">
                  <wp:posOffset>4625340</wp:posOffset>
                </wp:positionV>
                <wp:extent cx="3835400" cy="482600"/>
                <wp:effectExtent l="0" t="0" r="0" b="0"/>
                <wp:wrapSquare wrapText="bothSides"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35400" cy="482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A73A90" w14:textId="351B2208" w:rsidR="007B0E0D" w:rsidRDefault="00760E45" w:rsidP="000354F8">
                            <w:pPr>
                              <w:spacing w:line="240" w:lineRule="auto"/>
                              <w:rPr>
                                <w:rFonts w:cstheme="minorHAnsi"/>
                                <w:b/>
                                <w:bCs/>
                                <w:color w:val="1A3F03"/>
                                <w:spacing w:val="20"/>
                                <w:sz w:val="36"/>
                                <w:szCs w:val="36"/>
                                <w:lang w:val="en-CA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color w:val="1A3F03"/>
                                <w:spacing w:val="20"/>
                                <w:sz w:val="36"/>
                                <w:szCs w:val="36"/>
                                <w:lang w:val="en-CA"/>
                              </w:rPr>
                              <w:t>EXPERIENCE</w:t>
                            </w:r>
                          </w:p>
                          <w:p w14:paraId="6CF56ACA" w14:textId="77777777" w:rsidR="00760E45" w:rsidRPr="002620E5" w:rsidRDefault="00760E45" w:rsidP="000354F8">
                            <w:pPr>
                              <w:spacing w:line="240" w:lineRule="auto"/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1A3F03"/>
                                <w:spacing w:val="20"/>
                                <w:sz w:val="36"/>
                                <w:szCs w:val="36"/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41663D" id="_x0000_s1037" type="#_x0000_t202" style="position:absolute;margin-left:241.2pt;margin-top:364.2pt;width:302pt;height:38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" filled="f" stroked="f">
                <v:textbox>
                  <w:txbxContent>
                    <w:p w14:paraId="48A73A90" w14:textId="351B2208" w:rsidR="007B0E0D" w:rsidRDefault="00760E45" w:rsidP="000354F8">
                      <w:pPr>
                        <w:spacing w:line="240" w:lineRule="auto"/>
                        <w:rPr>
                          <w:rFonts w:cstheme="minorHAnsi"/>
                          <w:b/>
                          <w:bCs/>
                          <w:color w:val="1A3F03"/>
                          <w:spacing w:val="20"/>
                          <w:sz w:val="36"/>
                          <w:szCs w:val="36"/>
                          <w:lang w:val="en-CA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color w:val="1A3F03"/>
                          <w:spacing w:val="20"/>
                          <w:sz w:val="36"/>
                          <w:szCs w:val="36"/>
                          <w:lang w:val="en-CA"/>
                        </w:rPr>
                        <w:t>EXPERIENCE</w:t>
                      </w:r>
                    </w:p>
                    <w:p w14:paraId="6CF56ACA" w14:textId="77777777" w:rsidR="00760E45" w:rsidRPr="002620E5" w:rsidRDefault="00760E45" w:rsidP="000354F8">
                      <w:pPr>
                        <w:spacing w:line="240" w:lineRule="auto"/>
                        <w:rPr>
                          <w:rFonts w:asciiTheme="majorHAnsi" w:hAnsiTheme="majorHAnsi" w:cstheme="majorHAnsi"/>
                          <w:b/>
                          <w:bCs/>
                          <w:color w:val="1A3F03"/>
                          <w:spacing w:val="20"/>
                          <w:sz w:val="36"/>
                          <w:szCs w:val="36"/>
                          <w:lang w:val="en-CA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Pr="00937F73">
        <w:rPr>
          <w:noProof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05DFD019" wp14:editId="613DE302">
                <wp:simplePos x="0" y="0"/>
                <wp:positionH relativeFrom="margin">
                  <wp:posOffset>2722880</wp:posOffset>
                </wp:positionH>
                <wp:positionV relativeFrom="page">
                  <wp:posOffset>3789680</wp:posOffset>
                </wp:positionV>
                <wp:extent cx="4737100" cy="914400"/>
                <wp:effectExtent l="0" t="0" r="0" b="0"/>
                <wp:wrapSquare wrapText="bothSides"/>
                <wp:docPr id="2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37100" cy="914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0707F9" w14:textId="77777777" w:rsidR="007B0E0D" w:rsidRPr="005B16D7" w:rsidRDefault="007B0E0D" w:rsidP="0018212D">
                            <w:pPr>
                              <w:pStyle w:val="Footer"/>
                              <w:spacing w:before="0" w:after="0"/>
                              <w:rPr>
                                <w:color w:val="1A3F03"/>
                                <w:sz w:val="26"/>
                                <w:szCs w:val="26"/>
                                <w:lang w:val="en-CA"/>
                              </w:rPr>
                            </w:pPr>
                            <w:r w:rsidRPr="00E25677">
                              <w:rPr>
                                <w:b/>
                                <w:bCs/>
                                <w:color w:val="1A3F03"/>
                                <w:sz w:val="32"/>
                                <w:szCs w:val="32"/>
                                <w:lang w:val="en-CA"/>
                              </w:rPr>
                              <w:t>Flash Game</w:t>
                            </w:r>
                            <w:r>
                              <w:rPr>
                                <w:b/>
                                <w:bCs/>
                                <w:color w:val="1A3F03"/>
                                <w:sz w:val="28"/>
                                <w:szCs w:val="28"/>
                                <w:lang w:val="en-CA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1A3F03"/>
                                <w:sz w:val="28"/>
                                <w:szCs w:val="28"/>
                                <w:lang w:val="en-CA"/>
                              </w:rPr>
                              <w:tab/>
                              <w:t xml:space="preserve"> </w:t>
                            </w:r>
                            <w:r w:rsidRPr="005B16D7">
                              <w:rPr>
                                <w:color w:val="1A3F03"/>
                                <w:sz w:val="26"/>
                                <w:szCs w:val="26"/>
                                <w:lang w:val="en-CA"/>
                              </w:rPr>
                              <w:t>Apr</w:t>
                            </w:r>
                            <w:r>
                              <w:rPr>
                                <w:color w:val="1A3F03"/>
                                <w:sz w:val="26"/>
                                <w:szCs w:val="26"/>
                                <w:lang w:val="en-CA"/>
                              </w:rPr>
                              <w:t xml:space="preserve"> 2017 – Jun 2017</w:t>
                            </w:r>
                          </w:p>
                          <w:p w14:paraId="3DC99993" w14:textId="77777777" w:rsidR="007B0E0D" w:rsidRPr="005B16D7" w:rsidRDefault="007B0E0D" w:rsidP="0018212D">
                            <w:pPr>
                              <w:pStyle w:val="Footer"/>
                              <w:numPr>
                                <w:ilvl w:val="0"/>
                                <w:numId w:val="14"/>
                              </w:numPr>
                              <w:spacing w:before="0" w:after="0"/>
                              <w:rPr>
                                <w:color w:val="2C2D2A"/>
                                <w:sz w:val="24"/>
                                <w:szCs w:val="24"/>
                                <w:lang w:val="en-CA"/>
                              </w:rPr>
                            </w:pPr>
                            <w:r>
                              <w:rPr>
                                <w:color w:val="2C2D2A"/>
                                <w:sz w:val="24"/>
                                <w:szCs w:val="24"/>
                                <w:lang w:val="en-CA"/>
                              </w:rPr>
                              <w:t>Designed graphics and animations, along with action script code to create a Frogger game in Flash.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DFD019" id="_x0000_s1038" type="#_x0000_t202" style="position:absolute;margin-left:214.4pt;margin-top:298.4pt;width:373pt;height:1in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" filled="f" stroked="f">
                <v:textbox>
                  <w:txbxContent>
                    <w:p w14:paraId="190707F9" w14:textId="77777777" w:rsidR="007B0E0D" w:rsidRPr="005B16D7" w:rsidRDefault="007B0E0D" w:rsidP="0018212D">
                      <w:pPr>
                        <w:pStyle w:val="Footer"/>
                        <w:spacing w:before="0" w:after="0"/>
                        <w:rPr>
                          <w:color w:val="1A3F03"/>
                          <w:sz w:val="26"/>
                          <w:szCs w:val="26"/>
                          <w:lang w:val="en-CA"/>
                        </w:rPr>
                      </w:pPr>
                      <w:r w:rsidRPr="00E25677">
                        <w:rPr>
                          <w:b/>
                          <w:bCs/>
                          <w:color w:val="1A3F03"/>
                          <w:sz w:val="32"/>
                          <w:szCs w:val="32"/>
                          <w:lang w:val="en-CA"/>
                        </w:rPr>
                        <w:t>Flash Game</w:t>
                      </w:r>
                      <w:r>
                        <w:rPr>
                          <w:b/>
                          <w:bCs/>
                          <w:color w:val="1A3F03"/>
                          <w:sz w:val="28"/>
                          <w:szCs w:val="28"/>
                          <w:lang w:val="en-CA"/>
                        </w:rPr>
                        <w:tab/>
                      </w:r>
                      <w:r>
                        <w:rPr>
                          <w:b/>
                          <w:bCs/>
                          <w:color w:val="1A3F03"/>
                          <w:sz w:val="28"/>
                          <w:szCs w:val="28"/>
                          <w:lang w:val="en-CA"/>
                        </w:rPr>
                        <w:tab/>
                        <w:t xml:space="preserve"> </w:t>
                      </w:r>
                      <w:r w:rsidRPr="005B16D7">
                        <w:rPr>
                          <w:color w:val="1A3F03"/>
                          <w:sz w:val="26"/>
                          <w:szCs w:val="26"/>
                          <w:lang w:val="en-CA"/>
                        </w:rPr>
                        <w:t>Apr</w:t>
                      </w:r>
                      <w:r>
                        <w:rPr>
                          <w:color w:val="1A3F03"/>
                          <w:sz w:val="26"/>
                          <w:szCs w:val="26"/>
                          <w:lang w:val="en-CA"/>
                        </w:rPr>
                        <w:t xml:space="preserve"> 2017 – Jun 2017</w:t>
                      </w:r>
                    </w:p>
                    <w:p w14:paraId="3DC99993" w14:textId="77777777" w:rsidR="007B0E0D" w:rsidRPr="005B16D7" w:rsidRDefault="007B0E0D" w:rsidP="0018212D">
                      <w:pPr>
                        <w:pStyle w:val="Footer"/>
                        <w:numPr>
                          <w:ilvl w:val="0"/>
                          <w:numId w:val="14"/>
                        </w:numPr>
                        <w:spacing w:before="0" w:after="0"/>
                        <w:rPr>
                          <w:color w:val="2C2D2A"/>
                          <w:sz w:val="24"/>
                          <w:szCs w:val="24"/>
                          <w:lang w:val="en-CA"/>
                        </w:rPr>
                      </w:pPr>
                      <w:r>
                        <w:rPr>
                          <w:color w:val="2C2D2A"/>
                          <w:sz w:val="24"/>
                          <w:szCs w:val="24"/>
                          <w:lang w:val="en-CA"/>
                        </w:rPr>
                        <w:t>Designed graphics and animations, along with action script code to create a Frogger game in Flash.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p w14:paraId="1DCB8508" w14:textId="58F25931" w:rsidR="00B031DE" w:rsidRPr="00B031DE" w:rsidRDefault="000C5209" w:rsidP="00B031DE">
      <w:pPr>
        <w:tabs>
          <w:tab w:val="left" w:pos="15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62C6220" wp14:editId="0E493B91">
                <wp:simplePos x="0" y="0"/>
                <wp:positionH relativeFrom="column">
                  <wp:posOffset>772160</wp:posOffset>
                </wp:positionH>
                <wp:positionV relativeFrom="page">
                  <wp:posOffset>4208780</wp:posOffset>
                </wp:positionV>
                <wp:extent cx="792480" cy="28575"/>
                <wp:effectExtent l="0" t="0" r="7620" b="952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92480" cy="28575"/>
                        </a:xfrm>
                        <a:prstGeom prst="rect">
                          <a:avLst/>
                        </a:prstGeom>
                        <a:solidFill>
                          <a:srgbClr val="99E26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972B18" id="Rectangle 9" o:spid="_x0000_s1026" style="position:absolute;margin-left:60.8pt;margin-top:331.4pt;width:62.4pt;height:2.25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" fillcolor="#99e265" stroked="f" strokeweight="1pt">
                <w10:wrap anchory="page"/>
              </v:rect>
            </w:pict>
          </mc:Fallback>
        </mc:AlternateContent>
      </w:r>
      <w:r w:rsidR="00E25677" w:rsidRPr="00937F73"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56DD5C38" wp14:editId="2A7ED2AA">
                <wp:simplePos x="0" y="0"/>
                <wp:positionH relativeFrom="margin">
                  <wp:align>left</wp:align>
                </wp:positionH>
                <wp:positionV relativeFrom="page">
                  <wp:posOffset>5203371</wp:posOffset>
                </wp:positionV>
                <wp:extent cx="2350770" cy="1099185"/>
                <wp:effectExtent l="0" t="0" r="0" b="571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0770" cy="1099458"/>
                        </a:xfrm>
                        <a:prstGeom prst="rect">
                          <a:avLst/>
                        </a:prstGeom>
                        <a:solidFill>
                          <a:srgbClr val="2C2D2A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B118CD" w14:textId="44401E3B" w:rsidR="007B0E0D" w:rsidRPr="00941DCC" w:rsidRDefault="007B0E0D" w:rsidP="00941DCC">
                            <w:pPr>
                              <w:pStyle w:val="Footer"/>
                              <w:spacing w:before="0" w:after="0"/>
                              <w:jc w:val="center"/>
                              <w:rPr>
                                <w:b/>
                                <w:bCs/>
                                <w:color w:val="F7F7F7"/>
                                <w:sz w:val="30"/>
                                <w:szCs w:val="30"/>
                                <w:lang w:val="en-CA"/>
                              </w:rPr>
                            </w:pPr>
                            <w:r w:rsidRPr="000C5209">
                              <w:rPr>
                                <w:b/>
                                <w:bCs/>
                                <w:color w:val="F7F7F7"/>
                                <w:sz w:val="30"/>
                                <w:szCs w:val="30"/>
                                <w:lang w:val="en-CA"/>
                              </w:rPr>
                              <w:t>Markville Secondary School</w:t>
                            </w:r>
                            <w:r>
                              <w:rPr>
                                <w:b/>
                                <w:bCs/>
                                <w:color w:val="F7F7F7"/>
                                <w:sz w:val="30"/>
                                <w:szCs w:val="30"/>
                                <w:lang w:val="en-CA"/>
                              </w:rPr>
                              <w:t>, OSSD</w:t>
                            </w:r>
                          </w:p>
                          <w:p w14:paraId="48DCE2A3" w14:textId="7695F86F" w:rsidR="007B0E0D" w:rsidRPr="007E4A4F" w:rsidRDefault="007B0E0D" w:rsidP="00760E45">
                            <w:pPr>
                              <w:pStyle w:val="Footer"/>
                              <w:spacing w:before="0" w:after="0"/>
                              <w:jc w:val="center"/>
                              <w:rPr>
                                <w:color w:val="F7F7F7"/>
                                <w:sz w:val="30"/>
                                <w:szCs w:val="30"/>
                                <w:lang w:val="en-CA"/>
                              </w:rPr>
                            </w:pPr>
                            <w:r>
                              <w:rPr>
                                <w:color w:val="F7F7F7"/>
                                <w:sz w:val="30"/>
                                <w:szCs w:val="30"/>
                                <w:lang w:val="en-CA"/>
                              </w:rPr>
                              <w:t>2015-2019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DD5C38" id="_x0000_s1039" type="#_x0000_t202" style="position:absolute;margin-left:0;margin-top:409.7pt;width:185.1pt;height:86.55pt;z-index:25168998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" fillcolor="#2c2d2a" stroked="f">
                <v:textbox>
                  <w:txbxContent>
                    <w:p w14:paraId="0FB118CD" w14:textId="44401E3B" w:rsidR="007B0E0D" w:rsidRPr="00941DCC" w:rsidRDefault="007B0E0D" w:rsidP="00941DCC">
                      <w:pPr>
                        <w:pStyle w:val="Footer"/>
                        <w:spacing w:before="0" w:after="0"/>
                        <w:jc w:val="center"/>
                        <w:rPr>
                          <w:b/>
                          <w:bCs/>
                          <w:color w:val="F7F7F7"/>
                          <w:sz w:val="30"/>
                          <w:szCs w:val="30"/>
                          <w:lang w:val="en-CA"/>
                        </w:rPr>
                      </w:pPr>
                      <w:r w:rsidRPr="000C5209">
                        <w:rPr>
                          <w:b/>
                          <w:bCs/>
                          <w:color w:val="F7F7F7"/>
                          <w:sz w:val="30"/>
                          <w:szCs w:val="30"/>
                          <w:lang w:val="en-CA"/>
                        </w:rPr>
                        <w:t>Markville Secondary School</w:t>
                      </w:r>
                      <w:r>
                        <w:rPr>
                          <w:b/>
                          <w:bCs/>
                          <w:color w:val="F7F7F7"/>
                          <w:sz w:val="30"/>
                          <w:szCs w:val="30"/>
                          <w:lang w:val="en-CA"/>
                        </w:rPr>
                        <w:t>, OSSD</w:t>
                      </w:r>
                    </w:p>
                    <w:p w14:paraId="48DCE2A3" w14:textId="7695F86F" w:rsidR="007B0E0D" w:rsidRPr="007E4A4F" w:rsidRDefault="007B0E0D" w:rsidP="00760E45">
                      <w:pPr>
                        <w:pStyle w:val="Footer"/>
                        <w:spacing w:before="0" w:after="0"/>
                        <w:jc w:val="center"/>
                        <w:rPr>
                          <w:color w:val="F7F7F7"/>
                          <w:sz w:val="30"/>
                          <w:szCs w:val="30"/>
                          <w:lang w:val="en-CA"/>
                        </w:rPr>
                      </w:pPr>
                      <w:r>
                        <w:rPr>
                          <w:color w:val="F7F7F7"/>
                          <w:sz w:val="30"/>
                          <w:szCs w:val="30"/>
                          <w:lang w:val="en-CA"/>
                        </w:rPr>
                        <w:t>2015-2019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E25677" w:rsidRPr="00937F73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42F587EE" wp14:editId="5E6484F2">
                <wp:simplePos x="0" y="0"/>
                <wp:positionH relativeFrom="margin">
                  <wp:align>left</wp:align>
                </wp:positionH>
                <wp:positionV relativeFrom="page">
                  <wp:posOffset>4255770</wp:posOffset>
                </wp:positionV>
                <wp:extent cx="2489200" cy="850900"/>
                <wp:effectExtent l="0" t="0" r="6350" b="635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9200" cy="850900"/>
                        </a:xfrm>
                        <a:prstGeom prst="rect">
                          <a:avLst/>
                        </a:prstGeom>
                        <a:solidFill>
                          <a:srgbClr val="2C2D2A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D14893" w14:textId="07E1F7E6" w:rsidR="007B0E0D" w:rsidRPr="000C5209" w:rsidRDefault="007B0E0D" w:rsidP="00941DCC">
                            <w:pPr>
                              <w:pStyle w:val="Footer"/>
                              <w:spacing w:before="0" w:after="0"/>
                              <w:jc w:val="center"/>
                              <w:rPr>
                                <w:b/>
                                <w:bCs/>
                                <w:color w:val="F7F7F7"/>
                                <w:sz w:val="30"/>
                                <w:szCs w:val="30"/>
                                <w:lang w:val="en-CA"/>
                              </w:rPr>
                            </w:pPr>
                            <w:r w:rsidRPr="000C5209">
                              <w:rPr>
                                <w:b/>
                                <w:bCs/>
                                <w:color w:val="F7F7F7"/>
                                <w:sz w:val="30"/>
                                <w:szCs w:val="30"/>
                                <w:lang w:val="en-CA"/>
                              </w:rPr>
                              <w:t>University of Waterloo</w:t>
                            </w:r>
                          </w:p>
                          <w:p w14:paraId="23E92DB5" w14:textId="794EF799" w:rsidR="007B0E0D" w:rsidRDefault="007B0E0D" w:rsidP="00941DCC">
                            <w:pPr>
                              <w:pStyle w:val="Footer"/>
                              <w:spacing w:before="0" w:after="0"/>
                              <w:ind w:right="300"/>
                              <w:jc w:val="center"/>
                              <w:rPr>
                                <w:color w:val="F7F7F7"/>
                                <w:sz w:val="30"/>
                                <w:szCs w:val="30"/>
                                <w:lang w:val="en-CA"/>
                              </w:rPr>
                            </w:pPr>
                            <w:r>
                              <w:rPr>
                                <w:color w:val="F7F7F7"/>
                                <w:sz w:val="30"/>
                                <w:szCs w:val="30"/>
                                <w:lang w:val="en-CA"/>
                              </w:rPr>
                              <w:t>Computer engineerin</w:t>
                            </w:r>
                            <w:r w:rsidR="00760E45">
                              <w:rPr>
                                <w:color w:val="F7F7F7"/>
                                <w:sz w:val="30"/>
                                <w:szCs w:val="30"/>
                                <w:lang w:val="en-CA"/>
                              </w:rPr>
                              <w:t>g</w:t>
                            </w:r>
                          </w:p>
                          <w:p w14:paraId="5BD5C510" w14:textId="4C626674" w:rsidR="007B0E0D" w:rsidRPr="000354F8" w:rsidRDefault="007B0E0D" w:rsidP="00760E45">
                            <w:pPr>
                              <w:pStyle w:val="Footer"/>
                              <w:spacing w:before="0" w:after="0"/>
                              <w:ind w:right="300"/>
                              <w:jc w:val="center"/>
                              <w:rPr>
                                <w:color w:val="F7F7F7"/>
                                <w:sz w:val="30"/>
                                <w:szCs w:val="30"/>
                                <w:lang w:val="en-CA"/>
                              </w:rPr>
                            </w:pPr>
                            <w:r>
                              <w:rPr>
                                <w:color w:val="F7F7F7"/>
                                <w:sz w:val="30"/>
                                <w:szCs w:val="30"/>
                                <w:lang w:val="en-CA"/>
                              </w:rPr>
                              <w:t>Present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F587EE" id="_x0000_s1040" type="#_x0000_t202" style="position:absolute;margin-left:0;margin-top:335.1pt;width:196pt;height:67pt;z-index:25166643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" fillcolor="#2c2d2a" stroked="f">
                <v:textbox>
                  <w:txbxContent>
                    <w:p w14:paraId="44D14893" w14:textId="07E1F7E6" w:rsidR="007B0E0D" w:rsidRPr="000C5209" w:rsidRDefault="007B0E0D" w:rsidP="00941DCC">
                      <w:pPr>
                        <w:pStyle w:val="Footer"/>
                        <w:spacing w:before="0" w:after="0"/>
                        <w:jc w:val="center"/>
                        <w:rPr>
                          <w:b/>
                          <w:bCs/>
                          <w:color w:val="F7F7F7"/>
                          <w:sz w:val="30"/>
                          <w:szCs w:val="30"/>
                          <w:lang w:val="en-CA"/>
                        </w:rPr>
                      </w:pPr>
                      <w:r w:rsidRPr="000C5209">
                        <w:rPr>
                          <w:b/>
                          <w:bCs/>
                          <w:color w:val="F7F7F7"/>
                          <w:sz w:val="30"/>
                          <w:szCs w:val="30"/>
                          <w:lang w:val="en-CA"/>
                        </w:rPr>
                        <w:t>University of Waterloo</w:t>
                      </w:r>
                    </w:p>
                    <w:p w14:paraId="23E92DB5" w14:textId="794EF799" w:rsidR="007B0E0D" w:rsidRDefault="007B0E0D" w:rsidP="00941DCC">
                      <w:pPr>
                        <w:pStyle w:val="Footer"/>
                        <w:spacing w:before="0" w:after="0"/>
                        <w:ind w:right="300"/>
                        <w:jc w:val="center"/>
                        <w:rPr>
                          <w:color w:val="F7F7F7"/>
                          <w:sz w:val="30"/>
                          <w:szCs w:val="30"/>
                          <w:lang w:val="en-CA"/>
                        </w:rPr>
                      </w:pPr>
                      <w:r>
                        <w:rPr>
                          <w:color w:val="F7F7F7"/>
                          <w:sz w:val="30"/>
                          <w:szCs w:val="30"/>
                          <w:lang w:val="en-CA"/>
                        </w:rPr>
                        <w:t>Computer engineerin</w:t>
                      </w:r>
                      <w:r w:rsidR="00760E45">
                        <w:rPr>
                          <w:color w:val="F7F7F7"/>
                          <w:sz w:val="30"/>
                          <w:szCs w:val="30"/>
                          <w:lang w:val="en-CA"/>
                        </w:rPr>
                        <w:t>g</w:t>
                      </w:r>
                    </w:p>
                    <w:p w14:paraId="5BD5C510" w14:textId="4C626674" w:rsidR="007B0E0D" w:rsidRPr="000354F8" w:rsidRDefault="007B0E0D" w:rsidP="00760E45">
                      <w:pPr>
                        <w:pStyle w:val="Footer"/>
                        <w:spacing w:before="0" w:after="0"/>
                        <w:ind w:right="300"/>
                        <w:jc w:val="center"/>
                        <w:rPr>
                          <w:color w:val="F7F7F7"/>
                          <w:sz w:val="30"/>
                          <w:szCs w:val="30"/>
                          <w:lang w:val="en-CA"/>
                        </w:rPr>
                      </w:pPr>
                      <w:r>
                        <w:rPr>
                          <w:color w:val="F7F7F7"/>
                          <w:sz w:val="30"/>
                          <w:szCs w:val="30"/>
                          <w:lang w:val="en-CA"/>
                        </w:rPr>
                        <w:t>Present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B031DE">
        <w:tab/>
      </w:r>
    </w:p>
    <w:p w14:paraId="41BAF83E" w14:textId="1F864281" w:rsidR="00B031DE" w:rsidRPr="00B031DE" w:rsidRDefault="00760E45" w:rsidP="00B031DE">
      <w:r w:rsidRPr="00937F73"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4730A366" wp14:editId="58DEDDED">
                <wp:simplePos x="0" y="0"/>
                <wp:positionH relativeFrom="margin">
                  <wp:posOffset>2723515</wp:posOffset>
                </wp:positionH>
                <wp:positionV relativeFrom="page">
                  <wp:posOffset>5257800</wp:posOffset>
                </wp:positionV>
                <wp:extent cx="4711700" cy="1257300"/>
                <wp:effectExtent l="0" t="0" r="0" b="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11700" cy="1257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1A034C" w14:textId="39F3A9F8" w:rsidR="007B0E0D" w:rsidRDefault="007250FA" w:rsidP="00AF53C9">
                            <w:pPr>
                              <w:pStyle w:val="Footer"/>
                              <w:spacing w:before="0" w:after="0"/>
                              <w:rPr>
                                <w:color w:val="1A3F03"/>
                                <w:sz w:val="26"/>
                                <w:szCs w:val="26"/>
                                <w:lang w:val="en-CA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1A3F03"/>
                                <w:sz w:val="32"/>
                                <w:szCs w:val="32"/>
                                <w:lang w:val="en-CA"/>
                              </w:rPr>
                              <w:t>Imanicel Organization</w:t>
                            </w:r>
                            <w:r w:rsidR="007B0E0D" w:rsidRPr="002620E5">
                              <w:rPr>
                                <w:b/>
                                <w:bCs/>
                                <w:color w:val="1A3F03"/>
                                <w:sz w:val="28"/>
                                <w:szCs w:val="28"/>
                                <w:lang w:val="en-CA"/>
                              </w:rPr>
                              <w:tab/>
                              <w:t xml:space="preserve">                     </w:t>
                            </w:r>
                            <w:r>
                              <w:rPr>
                                <w:b/>
                                <w:bCs/>
                                <w:color w:val="1A3F03"/>
                                <w:sz w:val="28"/>
                                <w:szCs w:val="28"/>
                                <w:lang w:val="en-CA"/>
                              </w:rPr>
                              <w:t xml:space="preserve"> </w:t>
                            </w:r>
                            <w:r w:rsidR="007B0E0D" w:rsidRPr="002620E5">
                              <w:rPr>
                                <w:b/>
                                <w:bCs/>
                                <w:color w:val="1A3F03"/>
                                <w:sz w:val="28"/>
                                <w:szCs w:val="28"/>
                                <w:lang w:val="en-CA"/>
                              </w:rPr>
                              <w:t xml:space="preserve">                 </w:t>
                            </w:r>
                            <w:r w:rsidR="007B0E0D">
                              <w:rPr>
                                <w:b/>
                                <w:bCs/>
                                <w:color w:val="1A3F03"/>
                                <w:sz w:val="28"/>
                                <w:szCs w:val="28"/>
                                <w:lang w:val="en-CA"/>
                              </w:rPr>
                              <w:t xml:space="preserve">           </w:t>
                            </w:r>
                            <w:r w:rsidR="007B0E0D" w:rsidRPr="002620E5">
                              <w:rPr>
                                <w:color w:val="1A3F03"/>
                                <w:sz w:val="26"/>
                                <w:szCs w:val="26"/>
                                <w:lang w:val="en-CA"/>
                              </w:rPr>
                              <w:t>Mar 2019</w:t>
                            </w:r>
                          </w:p>
                          <w:p w14:paraId="53CC597F" w14:textId="4DA03854" w:rsidR="007250FA" w:rsidRPr="00D50DFA" w:rsidRDefault="007250FA" w:rsidP="00AF53C9">
                            <w:pPr>
                              <w:pStyle w:val="Footer"/>
                              <w:spacing w:before="0" w:after="0"/>
                              <w:rPr>
                                <w:b/>
                                <w:bCs/>
                                <w:color w:val="1A3F03"/>
                                <w:sz w:val="24"/>
                                <w:szCs w:val="24"/>
                                <w:lang w:val="en-CA"/>
                              </w:rPr>
                            </w:pPr>
                            <w:r w:rsidRPr="00D50DFA">
                              <w:rPr>
                                <w:b/>
                                <w:bCs/>
                                <w:color w:val="1A3F03"/>
                                <w:sz w:val="24"/>
                                <w:szCs w:val="24"/>
                                <w:lang w:val="en-CA"/>
                              </w:rPr>
                              <w:t>Paid</w:t>
                            </w:r>
                            <w:r w:rsidR="00D50DFA" w:rsidRPr="00D50DFA">
                              <w:rPr>
                                <w:b/>
                                <w:bCs/>
                                <w:color w:val="1A3F03"/>
                                <w:sz w:val="24"/>
                                <w:szCs w:val="24"/>
                                <w:lang w:val="en-CA"/>
                              </w:rPr>
                              <w:t xml:space="preserve"> Math Tutor</w:t>
                            </w:r>
                          </w:p>
                          <w:p w14:paraId="72C8DC99" w14:textId="75ED34A2" w:rsidR="007B0E0D" w:rsidRPr="002620E5" w:rsidRDefault="007B0E0D" w:rsidP="00F4408F">
                            <w:pPr>
                              <w:pStyle w:val="Footer"/>
                              <w:numPr>
                                <w:ilvl w:val="0"/>
                                <w:numId w:val="10"/>
                              </w:numPr>
                              <w:spacing w:before="0" w:after="0"/>
                              <w:ind w:left="357" w:hanging="357"/>
                              <w:rPr>
                                <w:color w:val="2C2D2A"/>
                                <w:sz w:val="24"/>
                                <w:szCs w:val="24"/>
                                <w:lang w:val="en-CA"/>
                              </w:rPr>
                            </w:pPr>
                            <w:r>
                              <w:rPr>
                                <w:color w:val="2C2D2A"/>
                                <w:sz w:val="24"/>
                                <w:szCs w:val="24"/>
                                <w:lang w:val="en-CA"/>
                              </w:rPr>
                              <w:t>Effectively communicated geometry and arithmetic concepts to</w:t>
                            </w:r>
                            <w:r w:rsidRPr="002620E5">
                              <w:rPr>
                                <w:color w:val="2C2D2A"/>
                                <w:sz w:val="24"/>
                                <w:szCs w:val="24"/>
                                <w:lang w:val="en-CA"/>
                              </w:rPr>
                              <w:t xml:space="preserve"> students one-on-one improving their mathematical literacy.</w:t>
                            </w:r>
                          </w:p>
                          <w:p w14:paraId="1717B9FC" w14:textId="377CF59D" w:rsidR="007B0E0D" w:rsidRPr="002620E5" w:rsidRDefault="007B0E0D" w:rsidP="00F4408F">
                            <w:pPr>
                              <w:pStyle w:val="Footer"/>
                              <w:numPr>
                                <w:ilvl w:val="0"/>
                                <w:numId w:val="10"/>
                              </w:numPr>
                              <w:spacing w:before="0" w:after="0"/>
                              <w:ind w:left="357" w:hanging="357"/>
                              <w:rPr>
                                <w:color w:val="2C2D2A"/>
                                <w:sz w:val="24"/>
                                <w:szCs w:val="24"/>
                                <w:lang w:val="en-CA"/>
                              </w:rPr>
                            </w:pPr>
                            <w:r w:rsidRPr="002620E5">
                              <w:rPr>
                                <w:color w:val="2C2D2A"/>
                                <w:sz w:val="24"/>
                                <w:szCs w:val="24"/>
                                <w:lang w:val="en-CA"/>
                              </w:rPr>
                              <w:t>Took initiative to create a Java math game increasin</w:t>
                            </w:r>
                            <w:r>
                              <w:rPr>
                                <w:color w:val="2C2D2A"/>
                                <w:sz w:val="24"/>
                                <w:szCs w:val="24"/>
                                <w:lang w:val="en-CA"/>
                              </w:rPr>
                              <w:t>g</w:t>
                            </w:r>
                            <w:r w:rsidRPr="002620E5">
                              <w:rPr>
                                <w:color w:val="2C2D2A"/>
                                <w:sz w:val="24"/>
                                <w:szCs w:val="24"/>
                                <w:lang w:val="en-CA"/>
                              </w:rPr>
                              <w:t xml:space="preserve"> student </w:t>
                            </w:r>
                            <w:r>
                              <w:rPr>
                                <w:color w:val="2C2D2A"/>
                                <w:sz w:val="24"/>
                                <w:szCs w:val="24"/>
                                <w:lang w:val="en-CA"/>
                              </w:rPr>
                              <w:t>focus.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30A366" id="_x0000_s1041" type="#_x0000_t202" style="position:absolute;margin-left:214.45pt;margin-top:414pt;width:371pt;height:99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" filled="f" stroked="f">
                <v:textbox>
                  <w:txbxContent>
                    <w:p w14:paraId="381A034C" w14:textId="39F3A9F8" w:rsidR="007B0E0D" w:rsidRDefault="007250FA" w:rsidP="00AF53C9">
                      <w:pPr>
                        <w:pStyle w:val="Footer"/>
                        <w:spacing w:before="0" w:after="0"/>
                        <w:rPr>
                          <w:color w:val="1A3F03"/>
                          <w:sz w:val="26"/>
                          <w:szCs w:val="26"/>
                          <w:lang w:val="en-CA"/>
                        </w:rPr>
                      </w:pPr>
                      <w:r>
                        <w:rPr>
                          <w:b/>
                          <w:bCs/>
                          <w:color w:val="1A3F03"/>
                          <w:sz w:val="32"/>
                          <w:szCs w:val="32"/>
                          <w:lang w:val="en-CA"/>
                        </w:rPr>
                        <w:t>Imanicel Organization</w:t>
                      </w:r>
                      <w:r w:rsidR="007B0E0D" w:rsidRPr="002620E5">
                        <w:rPr>
                          <w:b/>
                          <w:bCs/>
                          <w:color w:val="1A3F03"/>
                          <w:sz w:val="28"/>
                          <w:szCs w:val="28"/>
                          <w:lang w:val="en-CA"/>
                        </w:rPr>
                        <w:tab/>
                        <w:t xml:space="preserve">                     </w:t>
                      </w:r>
                      <w:r>
                        <w:rPr>
                          <w:b/>
                          <w:bCs/>
                          <w:color w:val="1A3F03"/>
                          <w:sz w:val="28"/>
                          <w:szCs w:val="28"/>
                          <w:lang w:val="en-CA"/>
                        </w:rPr>
                        <w:t xml:space="preserve"> </w:t>
                      </w:r>
                      <w:r w:rsidR="007B0E0D" w:rsidRPr="002620E5">
                        <w:rPr>
                          <w:b/>
                          <w:bCs/>
                          <w:color w:val="1A3F03"/>
                          <w:sz w:val="28"/>
                          <w:szCs w:val="28"/>
                          <w:lang w:val="en-CA"/>
                        </w:rPr>
                        <w:t xml:space="preserve">                 </w:t>
                      </w:r>
                      <w:r w:rsidR="007B0E0D">
                        <w:rPr>
                          <w:b/>
                          <w:bCs/>
                          <w:color w:val="1A3F03"/>
                          <w:sz w:val="28"/>
                          <w:szCs w:val="28"/>
                          <w:lang w:val="en-CA"/>
                        </w:rPr>
                        <w:t xml:space="preserve">           </w:t>
                      </w:r>
                      <w:r w:rsidR="007B0E0D" w:rsidRPr="002620E5">
                        <w:rPr>
                          <w:color w:val="1A3F03"/>
                          <w:sz w:val="26"/>
                          <w:szCs w:val="26"/>
                          <w:lang w:val="en-CA"/>
                        </w:rPr>
                        <w:t>Mar 2019</w:t>
                      </w:r>
                    </w:p>
                    <w:p w14:paraId="53CC597F" w14:textId="4DA03854" w:rsidR="007250FA" w:rsidRPr="00D50DFA" w:rsidRDefault="007250FA" w:rsidP="00AF53C9">
                      <w:pPr>
                        <w:pStyle w:val="Footer"/>
                        <w:spacing w:before="0" w:after="0"/>
                        <w:rPr>
                          <w:b/>
                          <w:bCs/>
                          <w:color w:val="1A3F03"/>
                          <w:sz w:val="24"/>
                          <w:szCs w:val="24"/>
                          <w:lang w:val="en-CA"/>
                        </w:rPr>
                      </w:pPr>
                      <w:r w:rsidRPr="00D50DFA">
                        <w:rPr>
                          <w:b/>
                          <w:bCs/>
                          <w:color w:val="1A3F03"/>
                          <w:sz w:val="24"/>
                          <w:szCs w:val="24"/>
                          <w:lang w:val="en-CA"/>
                        </w:rPr>
                        <w:t>Paid</w:t>
                      </w:r>
                      <w:r w:rsidR="00D50DFA" w:rsidRPr="00D50DFA">
                        <w:rPr>
                          <w:b/>
                          <w:bCs/>
                          <w:color w:val="1A3F03"/>
                          <w:sz w:val="24"/>
                          <w:szCs w:val="24"/>
                          <w:lang w:val="en-CA"/>
                        </w:rPr>
                        <w:t xml:space="preserve"> Math Tutor</w:t>
                      </w:r>
                    </w:p>
                    <w:p w14:paraId="72C8DC99" w14:textId="75ED34A2" w:rsidR="007B0E0D" w:rsidRPr="002620E5" w:rsidRDefault="007B0E0D" w:rsidP="00F4408F">
                      <w:pPr>
                        <w:pStyle w:val="Footer"/>
                        <w:numPr>
                          <w:ilvl w:val="0"/>
                          <w:numId w:val="10"/>
                        </w:numPr>
                        <w:spacing w:before="0" w:after="0"/>
                        <w:ind w:left="357" w:hanging="357"/>
                        <w:rPr>
                          <w:color w:val="2C2D2A"/>
                          <w:sz w:val="24"/>
                          <w:szCs w:val="24"/>
                          <w:lang w:val="en-CA"/>
                        </w:rPr>
                      </w:pPr>
                      <w:r>
                        <w:rPr>
                          <w:color w:val="2C2D2A"/>
                          <w:sz w:val="24"/>
                          <w:szCs w:val="24"/>
                          <w:lang w:val="en-CA"/>
                        </w:rPr>
                        <w:t>Effectively communicated geometry and arithmetic concepts to</w:t>
                      </w:r>
                      <w:r w:rsidRPr="002620E5">
                        <w:rPr>
                          <w:color w:val="2C2D2A"/>
                          <w:sz w:val="24"/>
                          <w:szCs w:val="24"/>
                          <w:lang w:val="en-CA"/>
                        </w:rPr>
                        <w:t xml:space="preserve"> students one-on-one improving their mathematical literacy.</w:t>
                      </w:r>
                    </w:p>
                    <w:p w14:paraId="1717B9FC" w14:textId="377CF59D" w:rsidR="007B0E0D" w:rsidRPr="002620E5" w:rsidRDefault="007B0E0D" w:rsidP="00F4408F">
                      <w:pPr>
                        <w:pStyle w:val="Footer"/>
                        <w:numPr>
                          <w:ilvl w:val="0"/>
                          <w:numId w:val="10"/>
                        </w:numPr>
                        <w:spacing w:before="0" w:after="0"/>
                        <w:ind w:left="357" w:hanging="357"/>
                        <w:rPr>
                          <w:color w:val="2C2D2A"/>
                          <w:sz w:val="24"/>
                          <w:szCs w:val="24"/>
                          <w:lang w:val="en-CA"/>
                        </w:rPr>
                      </w:pPr>
                      <w:r w:rsidRPr="002620E5">
                        <w:rPr>
                          <w:color w:val="2C2D2A"/>
                          <w:sz w:val="24"/>
                          <w:szCs w:val="24"/>
                          <w:lang w:val="en-CA"/>
                        </w:rPr>
                        <w:t>Took initiative to create a Java math game increasin</w:t>
                      </w:r>
                      <w:r>
                        <w:rPr>
                          <w:color w:val="2C2D2A"/>
                          <w:sz w:val="24"/>
                          <w:szCs w:val="24"/>
                          <w:lang w:val="en-CA"/>
                        </w:rPr>
                        <w:t>g</w:t>
                      </w:r>
                      <w:r w:rsidRPr="002620E5">
                        <w:rPr>
                          <w:color w:val="2C2D2A"/>
                          <w:sz w:val="24"/>
                          <w:szCs w:val="24"/>
                          <w:lang w:val="en-CA"/>
                        </w:rPr>
                        <w:t xml:space="preserve"> student </w:t>
                      </w:r>
                      <w:r>
                        <w:rPr>
                          <w:color w:val="2C2D2A"/>
                          <w:sz w:val="24"/>
                          <w:szCs w:val="24"/>
                          <w:lang w:val="en-CA"/>
                        </w:rPr>
                        <w:t>focus.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p w14:paraId="69CF9D08" w14:textId="6AFD90DC" w:rsidR="00B031DE" w:rsidRPr="00B031DE" w:rsidRDefault="00D50DFA" w:rsidP="00B031DE">
      <w:r w:rsidRPr="00937F73">
        <w:rPr>
          <w:noProof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46360740" wp14:editId="2D1E009E">
                <wp:simplePos x="0" y="0"/>
                <wp:positionH relativeFrom="margin">
                  <wp:posOffset>2725420</wp:posOffset>
                </wp:positionH>
                <wp:positionV relativeFrom="page">
                  <wp:posOffset>7393940</wp:posOffset>
                </wp:positionV>
                <wp:extent cx="4737100" cy="1257300"/>
                <wp:effectExtent l="0" t="0" r="0" b="0"/>
                <wp:wrapSquare wrapText="bothSides"/>
                <wp:docPr id="1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37100" cy="1257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3B0AC7" w14:textId="7813558C" w:rsidR="007B0E0D" w:rsidRDefault="00D50DFA" w:rsidP="00F76F3A">
                            <w:pPr>
                              <w:pStyle w:val="Footer"/>
                              <w:spacing w:before="0" w:after="0"/>
                              <w:rPr>
                                <w:color w:val="1A3F03"/>
                                <w:sz w:val="26"/>
                                <w:szCs w:val="26"/>
                                <w:lang w:val="en-CA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1A3F03"/>
                                <w:sz w:val="32"/>
                                <w:szCs w:val="32"/>
                                <w:lang w:val="en-CA"/>
                              </w:rPr>
                              <w:t>Markham Foodbank</w:t>
                            </w:r>
                            <w:r w:rsidR="007B0E0D">
                              <w:rPr>
                                <w:b/>
                                <w:bCs/>
                                <w:color w:val="1A3F03"/>
                                <w:sz w:val="28"/>
                                <w:szCs w:val="28"/>
                                <w:lang w:val="en-CA"/>
                              </w:rPr>
                              <w:tab/>
                            </w:r>
                            <w:r w:rsidR="007B0E0D">
                              <w:rPr>
                                <w:b/>
                                <w:bCs/>
                                <w:color w:val="1A3F03"/>
                                <w:sz w:val="28"/>
                                <w:szCs w:val="28"/>
                                <w:lang w:val="en-CA"/>
                              </w:rPr>
                              <w:tab/>
                            </w:r>
                            <w:r w:rsidR="007B0E0D" w:rsidRPr="000D19F7">
                              <w:rPr>
                                <w:color w:val="1A3F03"/>
                                <w:sz w:val="26"/>
                                <w:szCs w:val="26"/>
                                <w:lang w:val="en-CA"/>
                              </w:rPr>
                              <w:t>Apr 2017 – Oct 2017</w:t>
                            </w:r>
                          </w:p>
                          <w:p w14:paraId="18C5CA3B" w14:textId="39DF3F51" w:rsidR="00D50DFA" w:rsidRPr="00D50DFA" w:rsidRDefault="00D50DFA" w:rsidP="00F76F3A">
                            <w:pPr>
                              <w:pStyle w:val="Footer"/>
                              <w:spacing w:before="0" w:after="0"/>
                              <w:rPr>
                                <w:b/>
                                <w:bCs/>
                                <w:color w:val="1A3F03"/>
                                <w:sz w:val="24"/>
                                <w:szCs w:val="24"/>
                                <w:lang w:val="en-CA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1A3F03"/>
                                <w:sz w:val="24"/>
                                <w:szCs w:val="24"/>
                                <w:lang w:val="en-CA"/>
                              </w:rPr>
                              <w:t>Foodbank Volunteer</w:t>
                            </w:r>
                          </w:p>
                          <w:p w14:paraId="2FE31617" w14:textId="74B7A89A" w:rsidR="007B0E0D" w:rsidRDefault="007B0E0D" w:rsidP="000D19F7">
                            <w:pPr>
                              <w:pStyle w:val="Footer"/>
                              <w:numPr>
                                <w:ilvl w:val="0"/>
                                <w:numId w:val="13"/>
                              </w:numPr>
                              <w:spacing w:before="0" w:after="0"/>
                              <w:rPr>
                                <w:color w:val="2C2D2A"/>
                                <w:sz w:val="24"/>
                                <w:szCs w:val="24"/>
                                <w:lang w:val="en-CA"/>
                              </w:rPr>
                            </w:pPr>
                            <w:r w:rsidRPr="001D6BD2">
                              <w:rPr>
                                <w:color w:val="2C2D2A"/>
                                <w:sz w:val="24"/>
                                <w:szCs w:val="24"/>
                                <w:lang w:val="en-CA"/>
                              </w:rPr>
                              <w:t>Established roles to maximize efficiency at</w:t>
                            </w:r>
                            <w:r>
                              <w:rPr>
                                <w:color w:val="2C2D2A"/>
                                <w:sz w:val="24"/>
                                <w:szCs w:val="24"/>
                                <w:lang w:val="en-CA"/>
                              </w:rPr>
                              <w:t xml:space="preserve"> record high busy hours to successfully meet the needs of all recipients.</w:t>
                            </w:r>
                          </w:p>
                          <w:p w14:paraId="597608FC" w14:textId="682D1C36" w:rsidR="007B0E0D" w:rsidRPr="001D6BD2" w:rsidRDefault="007B0E0D" w:rsidP="000D19F7">
                            <w:pPr>
                              <w:pStyle w:val="Footer"/>
                              <w:numPr>
                                <w:ilvl w:val="0"/>
                                <w:numId w:val="13"/>
                              </w:numPr>
                              <w:spacing w:before="0" w:after="0"/>
                              <w:rPr>
                                <w:color w:val="2C2D2A"/>
                                <w:sz w:val="24"/>
                                <w:szCs w:val="24"/>
                                <w:lang w:val="en-CA"/>
                              </w:rPr>
                            </w:pPr>
                            <w:r>
                              <w:rPr>
                                <w:color w:val="2C2D2A"/>
                                <w:sz w:val="24"/>
                                <w:szCs w:val="24"/>
                                <w:lang w:val="en-CA"/>
                              </w:rPr>
                              <w:t>Communicated effectively with coworkers to coordinate different duties.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360740" id="_x0000_s1042" type="#_x0000_t202" style="position:absolute;margin-left:214.6pt;margin-top:582.2pt;width:373pt;height:99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" filled="f" stroked="f">
                <v:textbox>
                  <w:txbxContent>
                    <w:p w14:paraId="633B0AC7" w14:textId="7813558C" w:rsidR="007B0E0D" w:rsidRDefault="00D50DFA" w:rsidP="00F76F3A">
                      <w:pPr>
                        <w:pStyle w:val="Footer"/>
                        <w:spacing w:before="0" w:after="0"/>
                        <w:rPr>
                          <w:color w:val="1A3F03"/>
                          <w:sz w:val="26"/>
                          <w:szCs w:val="26"/>
                          <w:lang w:val="en-CA"/>
                        </w:rPr>
                      </w:pPr>
                      <w:r>
                        <w:rPr>
                          <w:b/>
                          <w:bCs/>
                          <w:color w:val="1A3F03"/>
                          <w:sz w:val="32"/>
                          <w:szCs w:val="32"/>
                          <w:lang w:val="en-CA"/>
                        </w:rPr>
                        <w:t>Markham Foodbank</w:t>
                      </w:r>
                      <w:r w:rsidR="007B0E0D">
                        <w:rPr>
                          <w:b/>
                          <w:bCs/>
                          <w:color w:val="1A3F03"/>
                          <w:sz w:val="28"/>
                          <w:szCs w:val="28"/>
                          <w:lang w:val="en-CA"/>
                        </w:rPr>
                        <w:tab/>
                      </w:r>
                      <w:r w:rsidR="007B0E0D">
                        <w:rPr>
                          <w:b/>
                          <w:bCs/>
                          <w:color w:val="1A3F03"/>
                          <w:sz w:val="28"/>
                          <w:szCs w:val="28"/>
                          <w:lang w:val="en-CA"/>
                        </w:rPr>
                        <w:tab/>
                      </w:r>
                      <w:r w:rsidR="007B0E0D" w:rsidRPr="000D19F7">
                        <w:rPr>
                          <w:color w:val="1A3F03"/>
                          <w:sz w:val="26"/>
                          <w:szCs w:val="26"/>
                          <w:lang w:val="en-CA"/>
                        </w:rPr>
                        <w:t>Apr 2017 – Oct 2017</w:t>
                      </w:r>
                    </w:p>
                    <w:p w14:paraId="18C5CA3B" w14:textId="39DF3F51" w:rsidR="00D50DFA" w:rsidRPr="00D50DFA" w:rsidRDefault="00D50DFA" w:rsidP="00F76F3A">
                      <w:pPr>
                        <w:pStyle w:val="Footer"/>
                        <w:spacing w:before="0" w:after="0"/>
                        <w:rPr>
                          <w:b/>
                          <w:bCs/>
                          <w:color w:val="1A3F03"/>
                          <w:sz w:val="24"/>
                          <w:szCs w:val="24"/>
                          <w:lang w:val="en-CA"/>
                        </w:rPr>
                      </w:pPr>
                      <w:r>
                        <w:rPr>
                          <w:b/>
                          <w:bCs/>
                          <w:color w:val="1A3F03"/>
                          <w:sz w:val="24"/>
                          <w:szCs w:val="24"/>
                          <w:lang w:val="en-CA"/>
                        </w:rPr>
                        <w:t>Foodbank Volunteer</w:t>
                      </w:r>
                    </w:p>
                    <w:p w14:paraId="2FE31617" w14:textId="74B7A89A" w:rsidR="007B0E0D" w:rsidRDefault="007B0E0D" w:rsidP="000D19F7">
                      <w:pPr>
                        <w:pStyle w:val="Footer"/>
                        <w:numPr>
                          <w:ilvl w:val="0"/>
                          <w:numId w:val="13"/>
                        </w:numPr>
                        <w:spacing w:before="0" w:after="0"/>
                        <w:rPr>
                          <w:color w:val="2C2D2A"/>
                          <w:sz w:val="24"/>
                          <w:szCs w:val="24"/>
                          <w:lang w:val="en-CA"/>
                        </w:rPr>
                      </w:pPr>
                      <w:r w:rsidRPr="001D6BD2">
                        <w:rPr>
                          <w:color w:val="2C2D2A"/>
                          <w:sz w:val="24"/>
                          <w:szCs w:val="24"/>
                          <w:lang w:val="en-CA"/>
                        </w:rPr>
                        <w:t>Established roles to maximize efficiency at</w:t>
                      </w:r>
                      <w:r>
                        <w:rPr>
                          <w:color w:val="2C2D2A"/>
                          <w:sz w:val="24"/>
                          <w:szCs w:val="24"/>
                          <w:lang w:val="en-CA"/>
                        </w:rPr>
                        <w:t xml:space="preserve"> record high busy hours to successfully meet the needs of all recipients.</w:t>
                      </w:r>
                    </w:p>
                    <w:p w14:paraId="597608FC" w14:textId="682D1C36" w:rsidR="007B0E0D" w:rsidRPr="001D6BD2" w:rsidRDefault="007B0E0D" w:rsidP="000D19F7">
                      <w:pPr>
                        <w:pStyle w:val="Footer"/>
                        <w:numPr>
                          <w:ilvl w:val="0"/>
                          <w:numId w:val="13"/>
                        </w:numPr>
                        <w:spacing w:before="0" w:after="0"/>
                        <w:rPr>
                          <w:color w:val="2C2D2A"/>
                          <w:sz w:val="24"/>
                          <w:szCs w:val="24"/>
                          <w:lang w:val="en-CA"/>
                        </w:rPr>
                      </w:pPr>
                      <w:r>
                        <w:rPr>
                          <w:color w:val="2C2D2A"/>
                          <w:sz w:val="24"/>
                          <w:szCs w:val="24"/>
                          <w:lang w:val="en-CA"/>
                        </w:rPr>
                        <w:t>Communicated effectively with coworkers to coordinate different duties.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Pr="00937F73">
        <w:rPr>
          <w:noProof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57A79DFD" wp14:editId="1CAB4A13">
                <wp:simplePos x="0" y="0"/>
                <wp:positionH relativeFrom="page">
                  <wp:posOffset>2905760</wp:posOffset>
                </wp:positionH>
                <wp:positionV relativeFrom="page">
                  <wp:posOffset>6372860</wp:posOffset>
                </wp:positionV>
                <wp:extent cx="4737100" cy="914400"/>
                <wp:effectExtent l="0" t="0" r="0" b="0"/>
                <wp:wrapSquare wrapText="bothSides"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37100" cy="914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18D3A2" w14:textId="1C35BBBC" w:rsidR="007B0E0D" w:rsidRDefault="00D50DFA" w:rsidP="00A3520E">
                            <w:pPr>
                              <w:pStyle w:val="Footer"/>
                              <w:spacing w:before="0" w:after="0"/>
                              <w:rPr>
                                <w:color w:val="1A3F03"/>
                                <w:sz w:val="26"/>
                                <w:szCs w:val="26"/>
                                <w:lang w:val="en-CA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1A3F03"/>
                                <w:sz w:val="32"/>
                                <w:szCs w:val="32"/>
                                <w:lang w:val="en-CA"/>
                              </w:rPr>
                              <w:t>City of Markham</w:t>
                            </w:r>
                            <w:r>
                              <w:rPr>
                                <w:b/>
                                <w:bCs/>
                                <w:color w:val="1A3F03"/>
                                <w:sz w:val="32"/>
                                <w:szCs w:val="32"/>
                                <w:lang w:val="en-CA"/>
                              </w:rPr>
                              <w:tab/>
                              <w:t xml:space="preserve">              </w:t>
                            </w:r>
                            <w:r w:rsidR="007B0E0D" w:rsidRPr="002620E5">
                              <w:rPr>
                                <w:color w:val="1A3F03"/>
                                <w:sz w:val="26"/>
                                <w:szCs w:val="26"/>
                                <w:lang w:val="en-CA"/>
                              </w:rPr>
                              <w:t xml:space="preserve">                   </w:t>
                            </w:r>
                            <w:r w:rsidR="007B0E0D">
                              <w:rPr>
                                <w:color w:val="1A3F03"/>
                                <w:sz w:val="26"/>
                                <w:szCs w:val="26"/>
                                <w:lang w:val="en-CA"/>
                              </w:rPr>
                              <w:t xml:space="preserve">         </w:t>
                            </w:r>
                            <w:r w:rsidR="007B0E0D" w:rsidRPr="002620E5">
                              <w:rPr>
                                <w:color w:val="1A3F03"/>
                                <w:sz w:val="26"/>
                                <w:szCs w:val="26"/>
                                <w:lang w:val="en-CA"/>
                              </w:rPr>
                              <w:t>Aug 2016 – July</w:t>
                            </w:r>
                            <w:r>
                              <w:rPr>
                                <w:color w:val="1A3F03"/>
                                <w:sz w:val="26"/>
                                <w:szCs w:val="26"/>
                                <w:lang w:val="en-CA"/>
                              </w:rPr>
                              <w:t xml:space="preserve"> </w:t>
                            </w:r>
                            <w:r w:rsidR="007B0E0D" w:rsidRPr="002620E5">
                              <w:rPr>
                                <w:color w:val="1A3F03"/>
                                <w:sz w:val="26"/>
                                <w:szCs w:val="26"/>
                                <w:lang w:val="en-CA"/>
                              </w:rPr>
                              <w:t>2018</w:t>
                            </w:r>
                          </w:p>
                          <w:p w14:paraId="546FCC73" w14:textId="0C58616B" w:rsidR="00D50DFA" w:rsidRPr="00D50DFA" w:rsidRDefault="00D50DFA" w:rsidP="00A3520E">
                            <w:pPr>
                              <w:pStyle w:val="Footer"/>
                              <w:spacing w:before="0" w:after="0"/>
                              <w:rPr>
                                <w:b/>
                                <w:bCs/>
                                <w:color w:val="1A3F03"/>
                                <w:sz w:val="24"/>
                                <w:szCs w:val="24"/>
                                <w:lang w:val="en-CA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1A3F03"/>
                                <w:sz w:val="24"/>
                                <w:szCs w:val="24"/>
                                <w:lang w:val="en-CA"/>
                              </w:rPr>
                              <w:t>Summer Camp Volunteer</w:t>
                            </w:r>
                          </w:p>
                          <w:p w14:paraId="0ED4D6E3" w14:textId="5F03AB45" w:rsidR="007B0E0D" w:rsidRPr="002620E5" w:rsidRDefault="007B0E0D" w:rsidP="00A3520E">
                            <w:pPr>
                              <w:pStyle w:val="Footer"/>
                              <w:numPr>
                                <w:ilvl w:val="0"/>
                                <w:numId w:val="12"/>
                              </w:numPr>
                              <w:spacing w:before="0" w:after="0"/>
                              <w:rPr>
                                <w:color w:val="2C2D2A"/>
                                <w:sz w:val="24"/>
                                <w:szCs w:val="24"/>
                                <w:lang w:val="en-CA"/>
                              </w:rPr>
                            </w:pPr>
                            <w:r w:rsidRPr="002620E5">
                              <w:rPr>
                                <w:color w:val="2C2D2A"/>
                                <w:sz w:val="24"/>
                                <w:szCs w:val="24"/>
                                <w:lang w:val="en-CA"/>
                              </w:rPr>
                              <w:t>Facilitated weeklong camp</w:t>
                            </w:r>
                            <w:r w:rsidR="00D50DFA">
                              <w:rPr>
                                <w:color w:val="2C2D2A"/>
                                <w:sz w:val="24"/>
                                <w:szCs w:val="24"/>
                                <w:lang w:val="en-CA"/>
                              </w:rPr>
                              <w:t xml:space="preserve"> events</w:t>
                            </w:r>
                            <w:r w:rsidRPr="002620E5">
                              <w:rPr>
                                <w:color w:val="2C2D2A"/>
                                <w:sz w:val="24"/>
                                <w:szCs w:val="24"/>
                                <w:lang w:val="en-CA"/>
                              </w:rPr>
                              <w:t xml:space="preserve"> </w:t>
                            </w:r>
                            <w:r>
                              <w:rPr>
                                <w:color w:val="2C2D2A"/>
                                <w:sz w:val="24"/>
                                <w:szCs w:val="24"/>
                                <w:lang w:val="en-CA"/>
                              </w:rPr>
                              <w:t>every summer for 3 years.</w:t>
                            </w:r>
                          </w:p>
                          <w:p w14:paraId="229D12E5" w14:textId="59380F1D" w:rsidR="007B0E0D" w:rsidRPr="002620E5" w:rsidRDefault="00D50DFA" w:rsidP="002620E5">
                            <w:pPr>
                              <w:pStyle w:val="Footer"/>
                              <w:numPr>
                                <w:ilvl w:val="0"/>
                                <w:numId w:val="12"/>
                              </w:numPr>
                              <w:spacing w:before="0" w:after="0"/>
                              <w:rPr>
                                <w:color w:val="2C2D2A"/>
                                <w:sz w:val="24"/>
                                <w:szCs w:val="24"/>
                                <w:lang w:val="en-CA"/>
                              </w:rPr>
                            </w:pPr>
                            <w:r>
                              <w:rPr>
                                <w:color w:val="2C2D2A"/>
                                <w:sz w:val="24"/>
                                <w:szCs w:val="24"/>
                                <w:lang w:val="en-CA"/>
                              </w:rPr>
                              <w:t>Directed activities</w:t>
                            </w:r>
                            <w:r w:rsidR="007B0E0D" w:rsidRPr="002620E5">
                              <w:rPr>
                                <w:color w:val="2C2D2A"/>
                                <w:sz w:val="24"/>
                                <w:szCs w:val="24"/>
                                <w:lang w:val="en-CA"/>
                              </w:rPr>
                              <w:t xml:space="preserve"> without prior notice, demonstrating adaptability.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A79DFD" id="_x0000_s1043" type="#_x0000_t202" style="position:absolute;margin-left:228.8pt;margin-top:501.8pt;width:373pt;height:1in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" filled="f" stroked="f">
                <v:textbox>
                  <w:txbxContent>
                    <w:p w14:paraId="6B18D3A2" w14:textId="1C35BBBC" w:rsidR="007B0E0D" w:rsidRDefault="00D50DFA" w:rsidP="00A3520E">
                      <w:pPr>
                        <w:pStyle w:val="Footer"/>
                        <w:spacing w:before="0" w:after="0"/>
                        <w:rPr>
                          <w:color w:val="1A3F03"/>
                          <w:sz w:val="26"/>
                          <w:szCs w:val="26"/>
                          <w:lang w:val="en-CA"/>
                        </w:rPr>
                      </w:pPr>
                      <w:r>
                        <w:rPr>
                          <w:b/>
                          <w:bCs/>
                          <w:color w:val="1A3F03"/>
                          <w:sz w:val="32"/>
                          <w:szCs w:val="32"/>
                          <w:lang w:val="en-CA"/>
                        </w:rPr>
                        <w:t>City of Markham</w:t>
                      </w:r>
                      <w:r>
                        <w:rPr>
                          <w:b/>
                          <w:bCs/>
                          <w:color w:val="1A3F03"/>
                          <w:sz w:val="32"/>
                          <w:szCs w:val="32"/>
                          <w:lang w:val="en-CA"/>
                        </w:rPr>
                        <w:tab/>
                        <w:t xml:space="preserve">              </w:t>
                      </w:r>
                      <w:r w:rsidR="007B0E0D" w:rsidRPr="002620E5">
                        <w:rPr>
                          <w:color w:val="1A3F03"/>
                          <w:sz w:val="26"/>
                          <w:szCs w:val="26"/>
                          <w:lang w:val="en-CA"/>
                        </w:rPr>
                        <w:t xml:space="preserve">                   </w:t>
                      </w:r>
                      <w:r w:rsidR="007B0E0D">
                        <w:rPr>
                          <w:color w:val="1A3F03"/>
                          <w:sz w:val="26"/>
                          <w:szCs w:val="26"/>
                          <w:lang w:val="en-CA"/>
                        </w:rPr>
                        <w:t xml:space="preserve">         </w:t>
                      </w:r>
                      <w:r w:rsidR="007B0E0D" w:rsidRPr="002620E5">
                        <w:rPr>
                          <w:color w:val="1A3F03"/>
                          <w:sz w:val="26"/>
                          <w:szCs w:val="26"/>
                          <w:lang w:val="en-CA"/>
                        </w:rPr>
                        <w:t>Aug 2016 – July</w:t>
                      </w:r>
                      <w:r>
                        <w:rPr>
                          <w:color w:val="1A3F03"/>
                          <w:sz w:val="26"/>
                          <w:szCs w:val="26"/>
                          <w:lang w:val="en-CA"/>
                        </w:rPr>
                        <w:t xml:space="preserve"> </w:t>
                      </w:r>
                      <w:r w:rsidR="007B0E0D" w:rsidRPr="002620E5">
                        <w:rPr>
                          <w:color w:val="1A3F03"/>
                          <w:sz w:val="26"/>
                          <w:szCs w:val="26"/>
                          <w:lang w:val="en-CA"/>
                        </w:rPr>
                        <w:t>2018</w:t>
                      </w:r>
                    </w:p>
                    <w:p w14:paraId="546FCC73" w14:textId="0C58616B" w:rsidR="00D50DFA" w:rsidRPr="00D50DFA" w:rsidRDefault="00D50DFA" w:rsidP="00A3520E">
                      <w:pPr>
                        <w:pStyle w:val="Footer"/>
                        <w:spacing w:before="0" w:after="0"/>
                        <w:rPr>
                          <w:b/>
                          <w:bCs/>
                          <w:color w:val="1A3F03"/>
                          <w:sz w:val="24"/>
                          <w:szCs w:val="24"/>
                          <w:lang w:val="en-CA"/>
                        </w:rPr>
                      </w:pPr>
                      <w:r>
                        <w:rPr>
                          <w:b/>
                          <w:bCs/>
                          <w:color w:val="1A3F03"/>
                          <w:sz w:val="24"/>
                          <w:szCs w:val="24"/>
                          <w:lang w:val="en-CA"/>
                        </w:rPr>
                        <w:t>Summer Camp Volunteer</w:t>
                      </w:r>
                    </w:p>
                    <w:p w14:paraId="0ED4D6E3" w14:textId="5F03AB45" w:rsidR="007B0E0D" w:rsidRPr="002620E5" w:rsidRDefault="007B0E0D" w:rsidP="00A3520E">
                      <w:pPr>
                        <w:pStyle w:val="Footer"/>
                        <w:numPr>
                          <w:ilvl w:val="0"/>
                          <w:numId w:val="12"/>
                        </w:numPr>
                        <w:spacing w:before="0" w:after="0"/>
                        <w:rPr>
                          <w:color w:val="2C2D2A"/>
                          <w:sz w:val="24"/>
                          <w:szCs w:val="24"/>
                          <w:lang w:val="en-CA"/>
                        </w:rPr>
                      </w:pPr>
                      <w:r w:rsidRPr="002620E5">
                        <w:rPr>
                          <w:color w:val="2C2D2A"/>
                          <w:sz w:val="24"/>
                          <w:szCs w:val="24"/>
                          <w:lang w:val="en-CA"/>
                        </w:rPr>
                        <w:t>Facilitated weeklong camp</w:t>
                      </w:r>
                      <w:r w:rsidR="00D50DFA">
                        <w:rPr>
                          <w:color w:val="2C2D2A"/>
                          <w:sz w:val="24"/>
                          <w:szCs w:val="24"/>
                          <w:lang w:val="en-CA"/>
                        </w:rPr>
                        <w:t xml:space="preserve"> events</w:t>
                      </w:r>
                      <w:r w:rsidRPr="002620E5">
                        <w:rPr>
                          <w:color w:val="2C2D2A"/>
                          <w:sz w:val="24"/>
                          <w:szCs w:val="24"/>
                          <w:lang w:val="en-CA"/>
                        </w:rPr>
                        <w:t xml:space="preserve"> </w:t>
                      </w:r>
                      <w:r>
                        <w:rPr>
                          <w:color w:val="2C2D2A"/>
                          <w:sz w:val="24"/>
                          <w:szCs w:val="24"/>
                          <w:lang w:val="en-CA"/>
                        </w:rPr>
                        <w:t>every summer for 3 years.</w:t>
                      </w:r>
                    </w:p>
                    <w:p w14:paraId="229D12E5" w14:textId="59380F1D" w:rsidR="007B0E0D" w:rsidRPr="002620E5" w:rsidRDefault="00D50DFA" w:rsidP="002620E5">
                      <w:pPr>
                        <w:pStyle w:val="Footer"/>
                        <w:numPr>
                          <w:ilvl w:val="0"/>
                          <w:numId w:val="12"/>
                        </w:numPr>
                        <w:spacing w:before="0" w:after="0"/>
                        <w:rPr>
                          <w:color w:val="2C2D2A"/>
                          <w:sz w:val="24"/>
                          <w:szCs w:val="24"/>
                          <w:lang w:val="en-CA"/>
                        </w:rPr>
                      </w:pPr>
                      <w:r>
                        <w:rPr>
                          <w:color w:val="2C2D2A"/>
                          <w:sz w:val="24"/>
                          <w:szCs w:val="24"/>
                          <w:lang w:val="en-CA"/>
                        </w:rPr>
                        <w:t>Directed activities</w:t>
                      </w:r>
                      <w:r w:rsidR="007B0E0D" w:rsidRPr="002620E5">
                        <w:rPr>
                          <w:color w:val="2C2D2A"/>
                          <w:sz w:val="24"/>
                          <w:szCs w:val="24"/>
                          <w:lang w:val="en-CA"/>
                        </w:rPr>
                        <w:t xml:space="preserve"> without prior notice, demonstrating adaptability.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E25677" w:rsidRPr="00937F73"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5CC1C242" wp14:editId="563D5311">
                <wp:simplePos x="0" y="0"/>
                <wp:positionH relativeFrom="margin">
                  <wp:align>left</wp:align>
                </wp:positionH>
                <wp:positionV relativeFrom="page">
                  <wp:posOffset>7185660</wp:posOffset>
                </wp:positionV>
                <wp:extent cx="2476500" cy="1805940"/>
                <wp:effectExtent l="0" t="0" r="0" b="381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0" cy="1805940"/>
                        </a:xfrm>
                        <a:prstGeom prst="rect">
                          <a:avLst/>
                        </a:prstGeom>
                        <a:solidFill>
                          <a:srgbClr val="2C2D2A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41D830" w14:textId="77777777" w:rsidR="007B0E0D" w:rsidRPr="00E25677" w:rsidRDefault="007B0E0D" w:rsidP="00E25677">
                            <w:pPr>
                              <w:pStyle w:val="Footer"/>
                              <w:numPr>
                                <w:ilvl w:val="0"/>
                                <w:numId w:val="3"/>
                              </w:numPr>
                              <w:spacing w:before="0" w:after="0" w:line="360" w:lineRule="auto"/>
                              <w:rPr>
                                <w:color w:val="F7F7F7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color w:val="F7F7F7"/>
                                <w:sz w:val="30"/>
                                <w:szCs w:val="30"/>
                                <w:lang w:val="en-CA"/>
                              </w:rPr>
                              <w:t>HIGH FIVE Certification</w:t>
                            </w:r>
                          </w:p>
                          <w:p w14:paraId="395D5115" w14:textId="0BA57520" w:rsidR="007B0E0D" w:rsidRPr="00E25677" w:rsidRDefault="007B0E0D" w:rsidP="00941DCC">
                            <w:pPr>
                              <w:pStyle w:val="Footer"/>
                              <w:spacing w:before="0" w:after="0" w:line="360" w:lineRule="auto"/>
                              <w:ind w:left="360"/>
                              <w:rPr>
                                <w:color w:val="F7F7F7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color w:val="F7F7F7"/>
                                <w:sz w:val="30"/>
                                <w:szCs w:val="30"/>
                              </w:rPr>
                              <w:t xml:space="preserve"> – July 2017</w:t>
                            </w:r>
                          </w:p>
                          <w:p w14:paraId="033FD8FE" w14:textId="1E703D80" w:rsidR="007B0E0D" w:rsidRDefault="007B0E0D" w:rsidP="00E25677">
                            <w:pPr>
                              <w:pStyle w:val="Footer"/>
                              <w:numPr>
                                <w:ilvl w:val="0"/>
                                <w:numId w:val="3"/>
                              </w:numPr>
                              <w:spacing w:before="0" w:after="0" w:line="360" w:lineRule="auto"/>
                              <w:rPr>
                                <w:color w:val="F7F7F7"/>
                                <w:sz w:val="30"/>
                                <w:szCs w:val="30"/>
                              </w:rPr>
                            </w:pPr>
                            <w:r w:rsidRPr="002F60E1">
                              <w:rPr>
                                <w:color w:val="F7F7F7"/>
                                <w:sz w:val="30"/>
                                <w:szCs w:val="30"/>
                                <w:lang w:val="en-CA"/>
                              </w:rPr>
                              <w:t>Honour</w:t>
                            </w:r>
                            <w:r>
                              <w:rPr>
                                <w:color w:val="F7F7F7"/>
                                <w:sz w:val="30"/>
                                <w:szCs w:val="30"/>
                              </w:rPr>
                              <w:t xml:space="preserve"> Roll, Grade 9-12</w:t>
                            </w:r>
                          </w:p>
                          <w:p w14:paraId="52F42340" w14:textId="36FC7938" w:rsidR="007B0E0D" w:rsidRPr="002F60E1" w:rsidRDefault="007B0E0D" w:rsidP="00941DCC">
                            <w:pPr>
                              <w:pStyle w:val="Footer"/>
                              <w:numPr>
                                <w:ilvl w:val="0"/>
                                <w:numId w:val="18"/>
                              </w:numPr>
                              <w:spacing w:before="0" w:after="0" w:line="360" w:lineRule="auto"/>
                              <w:ind w:right="300"/>
                              <w:rPr>
                                <w:color w:val="F7F7F7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color w:val="F7F7F7"/>
                                <w:sz w:val="30"/>
                                <w:szCs w:val="30"/>
                              </w:rPr>
                              <w:t>2015 – 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C1C242" id="_x0000_s1043" type="#_x0000_t202" style="position:absolute;margin-left:0;margin-top:565.8pt;width:195pt;height:142.2pt;z-index:25168281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" fillcolor="#2c2d2a" stroked="f">
                <v:textbox>
                  <w:txbxContent>
                    <w:p w14:paraId="0941D830" w14:textId="77777777" w:rsidR="007B0E0D" w:rsidRPr="00E25677" w:rsidRDefault="007B0E0D" w:rsidP="00E25677">
                      <w:pPr>
                        <w:pStyle w:val="Footer"/>
                        <w:numPr>
                          <w:ilvl w:val="0"/>
                          <w:numId w:val="3"/>
                        </w:numPr>
                        <w:spacing w:before="0" w:after="0" w:line="360" w:lineRule="auto"/>
                        <w:rPr>
                          <w:color w:val="F7F7F7"/>
                          <w:sz w:val="30"/>
                          <w:szCs w:val="30"/>
                        </w:rPr>
                      </w:pPr>
                      <w:r>
                        <w:rPr>
                          <w:color w:val="F7F7F7"/>
                          <w:sz w:val="30"/>
                          <w:szCs w:val="30"/>
                          <w:lang w:val="en-CA"/>
                        </w:rPr>
                        <w:t>HIGH FIVE Certification</w:t>
                      </w:r>
                    </w:p>
                    <w:p w14:paraId="395D5115" w14:textId="0BA57520" w:rsidR="007B0E0D" w:rsidRPr="00E25677" w:rsidRDefault="007B0E0D" w:rsidP="00941DCC">
                      <w:pPr>
                        <w:pStyle w:val="Footer"/>
                        <w:spacing w:before="0" w:after="0" w:line="360" w:lineRule="auto"/>
                        <w:ind w:left="360"/>
                        <w:rPr>
                          <w:color w:val="F7F7F7"/>
                          <w:sz w:val="30"/>
                          <w:szCs w:val="30"/>
                        </w:rPr>
                      </w:pPr>
                      <w:r>
                        <w:rPr>
                          <w:color w:val="F7F7F7"/>
                          <w:sz w:val="30"/>
                          <w:szCs w:val="30"/>
                        </w:rPr>
                        <w:t xml:space="preserve"> – July 2017</w:t>
                      </w:r>
                    </w:p>
                    <w:p w14:paraId="033FD8FE" w14:textId="1E703D80" w:rsidR="007B0E0D" w:rsidRDefault="007B0E0D" w:rsidP="00E25677">
                      <w:pPr>
                        <w:pStyle w:val="Footer"/>
                        <w:numPr>
                          <w:ilvl w:val="0"/>
                          <w:numId w:val="3"/>
                        </w:numPr>
                        <w:spacing w:before="0" w:after="0" w:line="360" w:lineRule="auto"/>
                        <w:rPr>
                          <w:color w:val="F7F7F7"/>
                          <w:sz w:val="30"/>
                          <w:szCs w:val="30"/>
                        </w:rPr>
                      </w:pPr>
                      <w:r w:rsidRPr="002F60E1">
                        <w:rPr>
                          <w:color w:val="F7F7F7"/>
                          <w:sz w:val="30"/>
                          <w:szCs w:val="30"/>
                          <w:lang w:val="en-CA"/>
                        </w:rPr>
                        <w:t>Honour</w:t>
                      </w:r>
                      <w:r>
                        <w:rPr>
                          <w:color w:val="F7F7F7"/>
                          <w:sz w:val="30"/>
                          <w:szCs w:val="30"/>
                        </w:rPr>
                        <w:t xml:space="preserve"> Roll, Grade 9-12</w:t>
                      </w:r>
                    </w:p>
                    <w:p w14:paraId="52F42340" w14:textId="36FC7938" w:rsidR="007B0E0D" w:rsidRPr="002F60E1" w:rsidRDefault="007B0E0D" w:rsidP="00941DCC">
                      <w:pPr>
                        <w:pStyle w:val="Footer"/>
                        <w:numPr>
                          <w:ilvl w:val="0"/>
                          <w:numId w:val="18"/>
                        </w:numPr>
                        <w:spacing w:before="0" w:after="0" w:line="360" w:lineRule="auto"/>
                        <w:ind w:right="300"/>
                        <w:rPr>
                          <w:color w:val="F7F7F7"/>
                          <w:sz w:val="30"/>
                          <w:szCs w:val="30"/>
                        </w:rPr>
                      </w:pPr>
                      <w:r>
                        <w:rPr>
                          <w:color w:val="F7F7F7"/>
                          <w:sz w:val="30"/>
                          <w:szCs w:val="30"/>
                        </w:rPr>
                        <w:t>2015 – 2019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E25677" w:rsidRPr="00937F73"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6BCE11CD" wp14:editId="4DBCEE49">
                <wp:simplePos x="0" y="0"/>
                <wp:positionH relativeFrom="page">
                  <wp:posOffset>0</wp:posOffset>
                </wp:positionH>
                <wp:positionV relativeFrom="page">
                  <wp:posOffset>6664325</wp:posOffset>
                </wp:positionV>
                <wp:extent cx="2686050" cy="711200"/>
                <wp:effectExtent l="0" t="0" r="0" b="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6050" cy="711200"/>
                        </a:xfrm>
                        <a:prstGeom prst="rect">
                          <a:avLst/>
                        </a:prstGeom>
                        <a:solidFill>
                          <a:srgbClr val="2C2D2A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C4832C" w14:textId="5B6288E8" w:rsidR="007B0E0D" w:rsidRPr="00AC6DCF" w:rsidRDefault="007B0E0D" w:rsidP="00AC6DCF">
                            <w:pPr>
                              <w:spacing w:line="240" w:lineRule="auto"/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FCFFFC"/>
                                <w:sz w:val="40"/>
                                <w:szCs w:val="40"/>
                                <w:lang w:val="en-CA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color w:val="FCFFFC"/>
                                <w:sz w:val="40"/>
                                <w:szCs w:val="40"/>
                                <w:lang w:val="en-CA"/>
                              </w:rPr>
                              <w:t>Distinctions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CE11CD" id="_x0000_s1044" type="#_x0000_t202" style="position:absolute;margin-left:0;margin-top:524.75pt;width:211.5pt;height:56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" fillcolor="#2c2d2a" stroked="f">
                <v:textbox>
                  <w:txbxContent>
                    <w:p w14:paraId="3EC4832C" w14:textId="5B6288E8" w:rsidR="007B0E0D" w:rsidRPr="00AC6DCF" w:rsidRDefault="007B0E0D" w:rsidP="00AC6DCF">
                      <w:pPr>
                        <w:spacing w:line="240" w:lineRule="auto"/>
                        <w:jc w:val="center"/>
                        <w:rPr>
                          <w:rFonts w:asciiTheme="majorHAnsi" w:hAnsiTheme="majorHAnsi" w:cstheme="majorHAnsi"/>
                          <w:b/>
                          <w:bCs/>
                          <w:color w:val="FCFFFC"/>
                          <w:sz w:val="40"/>
                          <w:szCs w:val="40"/>
                          <w:lang w:val="en-CA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color w:val="FCFFFC"/>
                          <w:sz w:val="40"/>
                          <w:szCs w:val="40"/>
                          <w:lang w:val="en-CA"/>
                        </w:rPr>
                        <w:t>Distinctions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E25677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DDCE861" wp14:editId="73F47324">
                <wp:simplePos x="0" y="0"/>
                <wp:positionH relativeFrom="column">
                  <wp:posOffset>772160</wp:posOffset>
                </wp:positionH>
                <wp:positionV relativeFrom="page">
                  <wp:posOffset>7137400</wp:posOffset>
                </wp:positionV>
                <wp:extent cx="792480" cy="28575"/>
                <wp:effectExtent l="0" t="0" r="7620" b="952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92480" cy="28575"/>
                        </a:xfrm>
                        <a:prstGeom prst="rect">
                          <a:avLst/>
                        </a:prstGeom>
                        <a:solidFill>
                          <a:srgbClr val="99E26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9D65D9" id="Rectangle 15" o:spid="_x0000_s1026" style="position:absolute;margin-left:60.8pt;margin-top:562pt;width:62.4pt;height:2.25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" fillcolor="#99e265" stroked="f" strokeweight="1pt">
                <w10:wrap anchory="page"/>
              </v:rect>
            </w:pict>
          </mc:Fallback>
        </mc:AlternateContent>
      </w:r>
    </w:p>
    <w:sectPr w:rsidR="00B031DE" w:rsidRPr="00B031DE" w:rsidSect="007B0E0D">
      <w:pgSz w:w="12240" w:h="15840" w:code="1"/>
      <w:pgMar w:top="284" w:right="284" w:bottom="0" w:left="28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8E727E" w14:textId="77777777" w:rsidR="003B5AF1" w:rsidRDefault="003B5AF1" w:rsidP="00BA3E51">
      <w:pPr>
        <w:spacing w:line="240" w:lineRule="auto"/>
      </w:pPr>
      <w:r>
        <w:separator/>
      </w:r>
    </w:p>
  </w:endnote>
  <w:endnote w:type="continuationSeparator" w:id="0">
    <w:p w14:paraId="59911CA5" w14:textId="77777777" w:rsidR="003B5AF1" w:rsidRDefault="003B5AF1" w:rsidP="00BA3E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ill Sans Nova">
    <w:altName w:val="Gill Sans Nova"/>
    <w:charset w:val="00"/>
    <w:family w:val="swiss"/>
    <w:pitch w:val="variable"/>
    <w:sig w:usb0="80000287" w:usb1="00000002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77CE54" w14:textId="77777777" w:rsidR="003B5AF1" w:rsidRDefault="003B5AF1" w:rsidP="00BA3E51">
      <w:pPr>
        <w:spacing w:line="240" w:lineRule="auto"/>
      </w:pPr>
      <w:r>
        <w:separator/>
      </w:r>
    </w:p>
  </w:footnote>
  <w:footnote w:type="continuationSeparator" w:id="0">
    <w:p w14:paraId="6AFAB4FB" w14:textId="77777777" w:rsidR="003B5AF1" w:rsidRDefault="003B5AF1" w:rsidP="00BA3E5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462F07"/>
    <w:multiLevelType w:val="hybridMultilevel"/>
    <w:tmpl w:val="CAB63F32"/>
    <w:lvl w:ilvl="0" w:tplc="1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565C97"/>
    <w:multiLevelType w:val="hybridMultilevel"/>
    <w:tmpl w:val="999C83F2"/>
    <w:lvl w:ilvl="0" w:tplc="1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EC36ED1"/>
    <w:multiLevelType w:val="hybridMultilevel"/>
    <w:tmpl w:val="EAD0CDDC"/>
    <w:lvl w:ilvl="0" w:tplc="96BC0ED2">
      <w:start w:val="64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5824D6"/>
    <w:multiLevelType w:val="hybridMultilevel"/>
    <w:tmpl w:val="FB5EEA7A"/>
    <w:lvl w:ilvl="0" w:tplc="EE806AC2">
      <w:start w:val="647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80A3B6A"/>
    <w:multiLevelType w:val="hybridMultilevel"/>
    <w:tmpl w:val="191208FC"/>
    <w:lvl w:ilvl="0" w:tplc="1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151240C"/>
    <w:multiLevelType w:val="hybridMultilevel"/>
    <w:tmpl w:val="FA866848"/>
    <w:lvl w:ilvl="0" w:tplc="71E6E580">
      <w:start w:val="2019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9CE60F8"/>
    <w:multiLevelType w:val="hybridMultilevel"/>
    <w:tmpl w:val="57466EFA"/>
    <w:lvl w:ilvl="0" w:tplc="6F56A29A">
      <w:start w:val="64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8C24CD"/>
    <w:multiLevelType w:val="hybridMultilevel"/>
    <w:tmpl w:val="5E5C69E0"/>
    <w:lvl w:ilvl="0" w:tplc="50121418">
      <w:start w:val="2019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8800DBC"/>
    <w:multiLevelType w:val="hybridMultilevel"/>
    <w:tmpl w:val="5316F236"/>
    <w:lvl w:ilvl="0" w:tplc="1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FF6438D"/>
    <w:multiLevelType w:val="hybridMultilevel"/>
    <w:tmpl w:val="AF84C938"/>
    <w:lvl w:ilvl="0" w:tplc="7D7EBC12">
      <w:start w:val="20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1422AB"/>
    <w:multiLevelType w:val="hybridMultilevel"/>
    <w:tmpl w:val="D7E4E08A"/>
    <w:lvl w:ilvl="0" w:tplc="9BA485EA">
      <w:start w:val="20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1149C4"/>
    <w:multiLevelType w:val="hybridMultilevel"/>
    <w:tmpl w:val="DB10AB74"/>
    <w:lvl w:ilvl="0" w:tplc="DC5C5734">
      <w:start w:val="1"/>
      <w:numFmt w:val="bullet"/>
      <w:pStyle w:val="ListParagraph"/>
      <w:lvlText w:val="◦"/>
      <w:lvlJc w:val="left"/>
      <w:pPr>
        <w:ind w:left="644" w:hanging="360"/>
      </w:pPr>
      <w:rPr>
        <w:rFonts w:ascii="Segoe UI" w:hAnsi="Segoe UI" w:hint="default"/>
        <w:color w:val="5E7697" w:themeColor="accent1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A912391"/>
    <w:multiLevelType w:val="hybridMultilevel"/>
    <w:tmpl w:val="62E2D7CE"/>
    <w:lvl w:ilvl="0" w:tplc="1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CE472C3"/>
    <w:multiLevelType w:val="hybridMultilevel"/>
    <w:tmpl w:val="E6B07E3A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E0147A"/>
    <w:multiLevelType w:val="hybridMultilevel"/>
    <w:tmpl w:val="FE4EA2DE"/>
    <w:lvl w:ilvl="0" w:tplc="0570F6A0">
      <w:start w:val="2019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DFA6C1D"/>
    <w:multiLevelType w:val="hybridMultilevel"/>
    <w:tmpl w:val="0F8CF548"/>
    <w:lvl w:ilvl="0" w:tplc="61126BDA">
      <w:start w:val="647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6002B17"/>
    <w:multiLevelType w:val="hybridMultilevel"/>
    <w:tmpl w:val="66C4E206"/>
    <w:lvl w:ilvl="0" w:tplc="1D3025E6">
      <w:start w:val="20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81518B"/>
    <w:multiLevelType w:val="hybridMultilevel"/>
    <w:tmpl w:val="6FD4A988"/>
    <w:lvl w:ilvl="0" w:tplc="BEA2E024">
      <w:start w:val="20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3"/>
  </w:num>
  <w:num w:numId="3">
    <w:abstractNumId w:val="8"/>
  </w:num>
  <w:num w:numId="4">
    <w:abstractNumId w:val="7"/>
  </w:num>
  <w:num w:numId="5">
    <w:abstractNumId w:val="10"/>
  </w:num>
  <w:num w:numId="6">
    <w:abstractNumId w:val="9"/>
  </w:num>
  <w:num w:numId="7">
    <w:abstractNumId w:val="5"/>
  </w:num>
  <w:num w:numId="8">
    <w:abstractNumId w:val="14"/>
  </w:num>
  <w:num w:numId="9">
    <w:abstractNumId w:val="17"/>
  </w:num>
  <w:num w:numId="10">
    <w:abstractNumId w:val="4"/>
  </w:num>
  <w:num w:numId="11">
    <w:abstractNumId w:val="16"/>
  </w:num>
  <w:num w:numId="12">
    <w:abstractNumId w:val="12"/>
  </w:num>
  <w:num w:numId="13">
    <w:abstractNumId w:val="0"/>
  </w:num>
  <w:num w:numId="14">
    <w:abstractNumId w:val="1"/>
  </w:num>
  <w:num w:numId="15">
    <w:abstractNumId w:val="6"/>
  </w:num>
  <w:num w:numId="16">
    <w:abstractNumId w:val="3"/>
  </w:num>
  <w:num w:numId="17">
    <w:abstractNumId w:val="15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displayBackgroundShape/>
  <w:proofState w:spelling="clean" w:grammar="clean"/>
  <w:attachedTemplate r:id="rId1"/>
  <w:stylePaneSortMethod w:val="0000"/>
  <w:defaultTabStop w:val="708"/>
  <w:characterSpacingControl w:val="doNotCompress"/>
  <w:hdrShapeDefaults>
    <o:shapedefaults v:ext="edit" spidmax="2049">
      <o:colormru v:ext="edit" colors="#fcfffc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F73"/>
    <w:rsid w:val="00034EAE"/>
    <w:rsid w:val="000354F8"/>
    <w:rsid w:val="00041F8A"/>
    <w:rsid w:val="00045F2E"/>
    <w:rsid w:val="00055BBC"/>
    <w:rsid w:val="00073BF3"/>
    <w:rsid w:val="00081B51"/>
    <w:rsid w:val="000A4BA8"/>
    <w:rsid w:val="000A6E00"/>
    <w:rsid w:val="000B40D9"/>
    <w:rsid w:val="000C5209"/>
    <w:rsid w:val="000C7293"/>
    <w:rsid w:val="000D19F7"/>
    <w:rsid w:val="000D3891"/>
    <w:rsid w:val="000F3FE2"/>
    <w:rsid w:val="00140582"/>
    <w:rsid w:val="00144334"/>
    <w:rsid w:val="001678A6"/>
    <w:rsid w:val="00173B36"/>
    <w:rsid w:val="00177BCB"/>
    <w:rsid w:val="0018212D"/>
    <w:rsid w:val="001C4759"/>
    <w:rsid w:val="001D6AEA"/>
    <w:rsid w:val="001D6BD2"/>
    <w:rsid w:val="001E5794"/>
    <w:rsid w:val="001F6D5E"/>
    <w:rsid w:val="00217454"/>
    <w:rsid w:val="002251C8"/>
    <w:rsid w:val="0023600D"/>
    <w:rsid w:val="00241482"/>
    <w:rsid w:val="00261E7B"/>
    <w:rsid w:val="002620E5"/>
    <w:rsid w:val="00293BB8"/>
    <w:rsid w:val="002954B8"/>
    <w:rsid w:val="002A4A92"/>
    <w:rsid w:val="002B0852"/>
    <w:rsid w:val="002C0662"/>
    <w:rsid w:val="002D5478"/>
    <w:rsid w:val="002E0E70"/>
    <w:rsid w:val="002F60E1"/>
    <w:rsid w:val="00320ECB"/>
    <w:rsid w:val="00340145"/>
    <w:rsid w:val="00344FC0"/>
    <w:rsid w:val="00377A0D"/>
    <w:rsid w:val="00382737"/>
    <w:rsid w:val="003B5AF1"/>
    <w:rsid w:val="003C6A41"/>
    <w:rsid w:val="003D2C5C"/>
    <w:rsid w:val="003E02DA"/>
    <w:rsid w:val="003E1692"/>
    <w:rsid w:val="003E7783"/>
    <w:rsid w:val="00442A0E"/>
    <w:rsid w:val="00443C70"/>
    <w:rsid w:val="004A4C74"/>
    <w:rsid w:val="004B64DE"/>
    <w:rsid w:val="004E5226"/>
    <w:rsid w:val="004E6AB2"/>
    <w:rsid w:val="004E70E8"/>
    <w:rsid w:val="00534C2A"/>
    <w:rsid w:val="00535F87"/>
    <w:rsid w:val="00537641"/>
    <w:rsid w:val="00564622"/>
    <w:rsid w:val="005A3E0B"/>
    <w:rsid w:val="005B16D7"/>
    <w:rsid w:val="005B3227"/>
    <w:rsid w:val="00664F92"/>
    <w:rsid w:val="00673AEA"/>
    <w:rsid w:val="0068094B"/>
    <w:rsid w:val="00686284"/>
    <w:rsid w:val="006D022D"/>
    <w:rsid w:val="006D4D79"/>
    <w:rsid w:val="007207ED"/>
    <w:rsid w:val="007250FA"/>
    <w:rsid w:val="0073402D"/>
    <w:rsid w:val="007607BA"/>
    <w:rsid w:val="00760E45"/>
    <w:rsid w:val="0076723E"/>
    <w:rsid w:val="00792D43"/>
    <w:rsid w:val="007B0E0D"/>
    <w:rsid w:val="007B30FE"/>
    <w:rsid w:val="007B7A61"/>
    <w:rsid w:val="007D1A77"/>
    <w:rsid w:val="007E1FA8"/>
    <w:rsid w:val="007E4A4F"/>
    <w:rsid w:val="007E6083"/>
    <w:rsid w:val="008129B4"/>
    <w:rsid w:val="008520D0"/>
    <w:rsid w:val="00855181"/>
    <w:rsid w:val="00855626"/>
    <w:rsid w:val="00863057"/>
    <w:rsid w:val="00882C6E"/>
    <w:rsid w:val="00882F23"/>
    <w:rsid w:val="0089047A"/>
    <w:rsid w:val="008A1020"/>
    <w:rsid w:val="008A1250"/>
    <w:rsid w:val="008A1FCF"/>
    <w:rsid w:val="008B1112"/>
    <w:rsid w:val="008C78F5"/>
    <w:rsid w:val="008E6923"/>
    <w:rsid w:val="00914419"/>
    <w:rsid w:val="00937F73"/>
    <w:rsid w:val="00941DCC"/>
    <w:rsid w:val="00962E61"/>
    <w:rsid w:val="00986331"/>
    <w:rsid w:val="009A6667"/>
    <w:rsid w:val="009B6203"/>
    <w:rsid w:val="009C7105"/>
    <w:rsid w:val="00A122BB"/>
    <w:rsid w:val="00A324B9"/>
    <w:rsid w:val="00A3520E"/>
    <w:rsid w:val="00A37F9E"/>
    <w:rsid w:val="00AB7FE5"/>
    <w:rsid w:val="00AC1E5A"/>
    <w:rsid w:val="00AC6DCF"/>
    <w:rsid w:val="00AD42C0"/>
    <w:rsid w:val="00AF53C9"/>
    <w:rsid w:val="00B031DE"/>
    <w:rsid w:val="00B043C6"/>
    <w:rsid w:val="00B40E3E"/>
    <w:rsid w:val="00B54AD3"/>
    <w:rsid w:val="00B62B99"/>
    <w:rsid w:val="00B643D0"/>
    <w:rsid w:val="00B71E93"/>
    <w:rsid w:val="00B87E22"/>
    <w:rsid w:val="00BA3E51"/>
    <w:rsid w:val="00BB3142"/>
    <w:rsid w:val="00BC551C"/>
    <w:rsid w:val="00BD6049"/>
    <w:rsid w:val="00C155FC"/>
    <w:rsid w:val="00C532FC"/>
    <w:rsid w:val="00C75D84"/>
    <w:rsid w:val="00C76B4D"/>
    <w:rsid w:val="00C857CB"/>
    <w:rsid w:val="00CA5CD9"/>
    <w:rsid w:val="00CB6382"/>
    <w:rsid w:val="00CB6730"/>
    <w:rsid w:val="00CD0F55"/>
    <w:rsid w:val="00CD1159"/>
    <w:rsid w:val="00D04093"/>
    <w:rsid w:val="00D0794D"/>
    <w:rsid w:val="00D140DF"/>
    <w:rsid w:val="00D50DFA"/>
    <w:rsid w:val="00D666BB"/>
    <w:rsid w:val="00D720DF"/>
    <w:rsid w:val="00D75FCC"/>
    <w:rsid w:val="00D85884"/>
    <w:rsid w:val="00D92ED4"/>
    <w:rsid w:val="00D94ABF"/>
    <w:rsid w:val="00DA355A"/>
    <w:rsid w:val="00E20245"/>
    <w:rsid w:val="00E25677"/>
    <w:rsid w:val="00E41615"/>
    <w:rsid w:val="00E4379F"/>
    <w:rsid w:val="00E65596"/>
    <w:rsid w:val="00EA0042"/>
    <w:rsid w:val="00EB1D1B"/>
    <w:rsid w:val="00ED74E4"/>
    <w:rsid w:val="00EF5EB4"/>
    <w:rsid w:val="00F02DDF"/>
    <w:rsid w:val="00F13419"/>
    <w:rsid w:val="00F36875"/>
    <w:rsid w:val="00F4408F"/>
    <w:rsid w:val="00F51E3E"/>
    <w:rsid w:val="00F53B71"/>
    <w:rsid w:val="00F716E1"/>
    <w:rsid w:val="00F76F3A"/>
    <w:rsid w:val="00F80837"/>
    <w:rsid w:val="00F908C3"/>
    <w:rsid w:val="00F91753"/>
    <w:rsid w:val="00FB1F01"/>
    <w:rsid w:val="00FC392E"/>
    <w:rsid w:val="00FD1B6C"/>
    <w:rsid w:val="00FE2094"/>
    <w:rsid w:val="00FF6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cfffc"/>
    </o:shapedefaults>
    <o:shapelayout v:ext="edit">
      <o:idmap v:ext="edit" data="1"/>
    </o:shapelayout>
  </w:shapeDefaults>
  <w:decimalSymbol w:val="."/>
  <w:listSeparator w:val=","/>
  <w14:docId w14:val="33A6E48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666666" w:themeColor="background2"/>
        <w:sz w:val="18"/>
        <w:szCs w:val="18"/>
        <w:lang w:val="ru-RU" w:eastAsia="en-US" w:bidi="ar-SA"/>
      </w:rPr>
    </w:rPrDefault>
    <w:pPrDefault>
      <w:pPr>
        <w:spacing w:before="80" w:after="240" w:line="22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0ECB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0ECB"/>
    <w:pPr>
      <w:keepNext/>
      <w:keepLines/>
      <w:spacing w:before="0" w:after="0" w:line="180" w:lineRule="auto"/>
      <w:outlineLvl w:val="0"/>
    </w:pPr>
    <w:rPr>
      <w:rFonts w:asciiTheme="majorHAnsi" w:eastAsiaTheme="majorEastAsia" w:hAnsiTheme="majorHAnsi" w:cstheme="majorBidi"/>
      <w:caps/>
      <w:color w:val="auto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0ECB"/>
    <w:pPr>
      <w:keepNext/>
      <w:keepLines/>
      <w:spacing w:before="0" w:after="0" w:line="400" w:lineRule="exact"/>
      <w:outlineLvl w:val="1"/>
    </w:pPr>
    <w:rPr>
      <w:rFonts w:eastAsiaTheme="majorEastAsia" w:cstheme="majorBidi"/>
      <w:color w:val="5E7697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rsid w:val="008C78F5"/>
    <w:pPr>
      <w:keepNext/>
      <w:keepLines/>
      <w:spacing w:after="0" w:line="400" w:lineRule="exact"/>
      <w:outlineLvl w:val="2"/>
    </w:pPr>
    <w:rPr>
      <w:rFonts w:eastAsiaTheme="majorEastAsia" w:cstheme="majorBidi"/>
      <w:color w:val="5E7697" w:themeColor="accent1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rsid w:val="004E6AB2"/>
    <w:pPr>
      <w:keepNext/>
      <w:keepLines/>
      <w:spacing w:line="440" w:lineRule="exact"/>
      <w:outlineLvl w:val="3"/>
    </w:pPr>
    <w:rPr>
      <w:rFonts w:eastAsiaTheme="majorEastAsia" w:cstheme="majorBidi"/>
      <w:b/>
      <w:iCs/>
      <w:color w:val="718EB5" w:themeColor="accent3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rsid w:val="00BB314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46587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2B085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F3A4B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A3E51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857CB"/>
  </w:style>
  <w:style w:type="paragraph" w:styleId="Footer">
    <w:name w:val="footer"/>
    <w:basedOn w:val="Normal"/>
    <w:link w:val="FooterChar"/>
    <w:uiPriority w:val="99"/>
    <w:semiHidden/>
    <w:rsid w:val="00BA3E51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857CB"/>
  </w:style>
  <w:style w:type="paragraph" w:styleId="BalloonText">
    <w:name w:val="Balloon Text"/>
    <w:basedOn w:val="Normal"/>
    <w:link w:val="BalloonTextChar"/>
    <w:uiPriority w:val="99"/>
    <w:semiHidden/>
    <w:unhideWhenUsed/>
    <w:rsid w:val="00BA3E51"/>
    <w:pPr>
      <w:spacing w:line="240" w:lineRule="auto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3E51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A3E51"/>
    <w:rPr>
      <w:color w:val="808080"/>
    </w:rPr>
  </w:style>
  <w:style w:type="table" w:styleId="TableGrid">
    <w:name w:val="Table Grid"/>
    <w:basedOn w:val="TableNormal"/>
    <w:uiPriority w:val="39"/>
    <w:rsid w:val="00BA3E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20ECB"/>
    <w:rPr>
      <w:rFonts w:asciiTheme="majorHAnsi" w:eastAsiaTheme="majorEastAsia" w:hAnsiTheme="majorHAnsi" w:cstheme="majorBidi"/>
      <w:caps/>
      <w:color w:val="auto"/>
      <w:sz w:val="28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320ECB"/>
    <w:rPr>
      <w:rFonts w:eastAsiaTheme="majorEastAsia" w:cstheme="majorBidi"/>
      <w:color w:val="5E7697" w:themeColor="accent1"/>
      <w:sz w:val="28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57CB"/>
    <w:rPr>
      <w:rFonts w:eastAsiaTheme="majorEastAsia" w:cstheme="majorBidi"/>
      <w:color w:val="5E7697" w:themeColor="accent1"/>
      <w:sz w:val="28"/>
      <w:szCs w:val="24"/>
    </w:rPr>
  </w:style>
  <w:style w:type="character" w:styleId="Hyperlink">
    <w:name w:val="Hyperlink"/>
    <w:basedOn w:val="DefaultParagraphFont"/>
    <w:uiPriority w:val="99"/>
    <w:semiHidden/>
    <w:rsid w:val="000F3F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3FE2"/>
    <w:rPr>
      <w:color w:val="605E5C"/>
      <w:shd w:val="clear" w:color="auto" w:fill="E1DFDD"/>
    </w:rPr>
  </w:style>
  <w:style w:type="paragraph" w:styleId="NoSpacing">
    <w:name w:val="No Spacing"/>
    <w:uiPriority w:val="12"/>
    <w:qFormat/>
    <w:rsid w:val="00320ECB"/>
    <w:pPr>
      <w:spacing w:before="0" w:after="0" w:line="180" w:lineRule="auto"/>
    </w:pPr>
    <w:rPr>
      <w:color w:val="434343" w:themeColor="accent6"/>
      <w:sz w:val="2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57CB"/>
    <w:rPr>
      <w:rFonts w:eastAsiaTheme="majorEastAsia" w:cstheme="majorBidi"/>
      <w:b/>
      <w:iCs/>
      <w:color w:val="718EB5" w:themeColor="accent3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57CB"/>
    <w:rPr>
      <w:rFonts w:asciiTheme="majorHAnsi" w:eastAsiaTheme="majorEastAsia" w:hAnsiTheme="majorHAnsi" w:cstheme="majorBidi"/>
      <w:color w:val="465870" w:themeColor="accent1" w:themeShade="BF"/>
    </w:rPr>
  </w:style>
  <w:style w:type="paragraph" w:styleId="ListParagraph">
    <w:name w:val="List Paragraph"/>
    <w:basedOn w:val="Normal"/>
    <w:uiPriority w:val="34"/>
    <w:qFormat/>
    <w:rsid w:val="00320ECB"/>
    <w:pPr>
      <w:numPr>
        <w:numId w:val="1"/>
      </w:numPr>
      <w:spacing w:before="60" w:after="60" w:line="400" w:lineRule="exact"/>
      <w:ind w:left="360"/>
      <w:contextualSpacing/>
    </w:pPr>
    <w:rPr>
      <w:caps/>
      <w:color w:val="5E7697" w:themeColor="accent1"/>
      <w:sz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20ECB"/>
    <w:pPr>
      <w:spacing w:before="120" w:after="0" w:line="180" w:lineRule="auto"/>
      <w:jc w:val="center"/>
    </w:pPr>
    <w:rPr>
      <w:rFonts w:asciiTheme="majorHAnsi" w:eastAsiaTheme="majorEastAsia" w:hAnsiTheme="majorHAnsi" w:cstheme="majorBidi"/>
      <w:caps/>
      <w:spacing w:val="-10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0ECB"/>
    <w:rPr>
      <w:rFonts w:asciiTheme="majorHAnsi" w:eastAsiaTheme="majorEastAsia" w:hAnsiTheme="majorHAnsi" w:cstheme="majorBidi"/>
      <w:caps/>
      <w:spacing w:val="-10"/>
      <w:kern w:val="28"/>
      <w:sz w:val="60"/>
      <w:szCs w:val="56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57CB"/>
    <w:rPr>
      <w:rFonts w:asciiTheme="majorHAnsi" w:eastAsiaTheme="majorEastAsia" w:hAnsiTheme="majorHAnsi" w:cstheme="majorBidi"/>
      <w:color w:val="2F3A4B" w:themeColor="accent1" w:themeShade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0ECB"/>
    <w:pPr>
      <w:numPr>
        <w:ilvl w:val="1"/>
      </w:numPr>
      <w:spacing w:before="0" w:after="0" w:line="180" w:lineRule="auto"/>
      <w:jc w:val="center"/>
    </w:pPr>
    <w:rPr>
      <w:rFonts w:eastAsiaTheme="minorEastAsia"/>
      <w:caps/>
      <w:color w:val="5E7697" w:themeColor="accent1"/>
      <w:spacing w:val="-10"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sid w:val="00320ECB"/>
    <w:rPr>
      <w:rFonts w:eastAsiaTheme="minorEastAsia"/>
      <w:caps/>
      <w:color w:val="5E7697" w:themeColor="accent1"/>
      <w:spacing w:val="-10"/>
      <w:sz w:val="26"/>
      <w:lang w:val="en-US"/>
    </w:rPr>
  </w:style>
  <w:style w:type="paragraph" w:customStyle="1" w:styleId="Contact">
    <w:name w:val="Contact"/>
    <w:basedOn w:val="Normal"/>
    <w:link w:val="ContactChar"/>
    <w:uiPriority w:val="12"/>
    <w:qFormat/>
    <w:rsid w:val="00320ECB"/>
    <w:pPr>
      <w:framePr w:wrap="around" w:vAnchor="text" w:hAnchor="text" w:xAlign="center" w:y="1"/>
      <w:spacing w:after="0" w:line="420" w:lineRule="exact"/>
      <w:contextualSpacing/>
      <w:suppressOverlap/>
    </w:pPr>
    <w:rPr>
      <w:color w:val="434343" w:themeColor="accent6"/>
      <w:sz w:val="26"/>
    </w:rPr>
  </w:style>
  <w:style w:type="paragraph" w:styleId="Date">
    <w:name w:val="Date"/>
    <w:basedOn w:val="Normal"/>
    <w:next w:val="Normal"/>
    <w:link w:val="DateChar"/>
    <w:uiPriority w:val="99"/>
    <w:qFormat/>
    <w:rsid w:val="00320ECB"/>
    <w:pPr>
      <w:spacing w:before="40" w:after="40"/>
    </w:pPr>
    <w:rPr>
      <w:color w:val="806153" w:themeColor="accent4"/>
    </w:rPr>
  </w:style>
  <w:style w:type="character" w:customStyle="1" w:styleId="ContactChar">
    <w:name w:val="Contact Char"/>
    <w:basedOn w:val="DefaultParagraphFont"/>
    <w:link w:val="Contact"/>
    <w:uiPriority w:val="12"/>
    <w:rsid w:val="00320ECB"/>
    <w:rPr>
      <w:color w:val="434343" w:themeColor="accent6"/>
      <w:sz w:val="26"/>
      <w:lang w:val="en-US"/>
    </w:rPr>
  </w:style>
  <w:style w:type="character" w:customStyle="1" w:styleId="DateChar">
    <w:name w:val="Date Char"/>
    <w:basedOn w:val="DefaultParagraphFont"/>
    <w:link w:val="Date"/>
    <w:uiPriority w:val="99"/>
    <w:rsid w:val="00320ECB"/>
    <w:rPr>
      <w:color w:val="806153" w:themeColor="accent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commons.wikimedia.org/wiki/file:green_phone_font-awesome.svg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nsW\AppData\Roaming\Microsoft\Templates\Columns%20resume.dotx" TargetMode="External"/></Relationships>
</file>

<file path=word/theme/theme1.xml><?xml version="1.0" encoding="utf-8"?>
<a:theme xmlns:a="http://schemas.openxmlformats.org/drawingml/2006/main" name="Тема Office">
  <a:themeElements>
    <a:clrScheme name="Custom 52">
      <a:dk1>
        <a:sysClr val="windowText" lastClr="000000"/>
      </a:dk1>
      <a:lt1>
        <a:sysClr val="window" lastClr="FFFFFF"/>
      </a:lt1>
      <a:dk2>
        <a:srgbClr val="333333"/>
      </a:dk2>
      <a:lt2>
        <a:srgbClr val="666666"/>
      </a:lt2>
      <a:accent1>
        <a:srgbClr val="5E7697"/>
      </a:accent1>
      <a:accent2>
        <a:srgbClr val="EACEB7"/>
      </a:accent2>
      <a:accent3>
        <a:srgbClr val="718EB5"/>
      </a:accent3>
      <a:accent4>
        <a:srgbClr val="806153"/>
      </a:accent4>
      <a:accent5>
        <a:srgbClr val="DAE2EC"/>
      </a:accent5>
      <a:accent6>
        <a:srgbClr val="434343"/>
      </a:accent6>
      <a:hlink>
        <a:srgbClr val="0563C1"/>
      </a:hlink>
      <a:folHlink>
        <a:srgbClr val="954F72"/>
      </a:folHlink>
    </a:clrScheme>
    <a:fontScheme name="Custom 37">
      <a:majorFont>
        <a:latin typeface="Bookman Old Style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A4E611-6C4A-43EF-9618-381D1DDF3E7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01A123E-AC83-4E4A-BE5D-B91DD96A340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F4B5F871-14B8-4D95-A6C1-9EDE59C15A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D82BC6D-15AD-49EE-B572-025F2215E8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Columns resume.dotx</Template>
  <TotalTime>0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2019-09-22T23:36:00Z</dcterms:created>
  <dcterms:modified xsi:type="dcterms:W3CDTF">2019-12-31T18:14:00Z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